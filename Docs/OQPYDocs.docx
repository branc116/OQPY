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D13950" w14:textId="77777777" w:rsidR="003063FE" w:rsidRPr="002E2DEA" w:rsidRDefault="00093858">
      <w:pPr>
        <w:pStyle w:val="Naslovnaslovnestranice"/>
      </w:pPr>
      <w:r w:rsidRPr="002E2DEA">
        <w:t>OQPY</w:t>
      </w:r>
    </w:p>
    <w:p w14:paraId="1790743A" w14:textId="77777777" w:rsidR="00093858" w:rsidRPr="002E2DEA" w:rsidRDefault="00093858" w:rsidP="00093858">
      <w:pPr>
        <w:pStyle w:val="Informacijeonaslovnojstranici"/>
        <w:rPr>
          <w:noProof w:val="0"/>
        </w:rPr>
      </w:pPr>
      <w:r w:rsidRPr="002E2DEA">
        <w:rPr>
          <w:noProof w:val="0"/>
        </w:rPr>
        <w:t>Coding sans: Petra Gregurović</w:t>
      </w:r>
    </w:p>
    <w:p w14:paraId="1BC79776" w14:textId="77777777" w:rsidR="00093858" w:rsidRPr="002E2DEA" w:rsidRDefault="00093858" w:rsidP="00093858">
      <w:pPr>
        <w:pStyle w:val="Informacijeonaslovnojstranici"/>
        <w:rPr>
          <w:noProof w:val="0"/>
        </w:rPr>
      </w:pPr>
      <w:r w:rsidRPr="002E2DEA">
        <w:rPr>
          <w:noProof w:val="0"/>
        </w:rPr>
        <w:t>Josip Paulik</w:t>
      </w:r>
    </w:p>
    <w:p w14:paraId="530A3ACB" w14:textId="77777777" w:rsidR="00093858" w:rsidRPr="002E2DEA" w:rsidRDefault="00093858" w:rsidP="00093858">
      <w:pPr>
        <w:pStyle w:val="Informacijeonaslovnojstranici"/>
        <w:rPr>
          <w:noProof w:val="0"/>
        </w:rPr>
      </w:pPr>
      <w:r w:rsidRPr="002E2DEA">
        <w:rPr>
          <w:noProof w:val="0"/>
        </w:rPr>
        <w:t>Nikola Klemeš</w:t>
      </w:r>
    </w:p>
    <w:p w14:paraId="4A7E6F0A" w14:textId="77777777" w:rsidR="00093858" w:rsidRPr="002E2DEA" w:rsidRDefault="00093858" w:rsidP="00093858">
      <w:pPr>
        <w:pStyle w:val="Informacijeonaslovnojstranici"/>
        <w:rPr>
          <w:noProof w:val="0"/>
        </w:rPr>
      </w:pPr>
      <w:r w:rsidRPr="002E2DEA">
        <w:rPr>
          <w:noProof w:val="0"/>
        </w:rPr>
        <w:t>Branimir Ričko</w:t>
      </w:r>
    </w:p>
    <w:p w14:paraId="6F769EAF" w14:textId="77777777" w:rsidR="003063FE" w:rsidRPr="002E2DEA" w:rsidRDefault="003063FE" w:rsidP="00093858"/>
    <w:p w14:paraId="34B2876D" w14:textId="77777777" w:rsidR="00093858" w:rsidRPr="002E2DEA" w:rsidRDefault="00093858">
      <w:pPr>
        <w:pStyle w:val="Naslov1"/>
      </w:pPr>
      <w:r w:rsidRPr="002E2DEA">
        <w:lastRenderedPageBreak/>
        <w:t>Intro</w:t>
      </w:r>
    </w:p>
    <w:p w14:paraId="40023125" w14:textId="559B7F68" w:rsidR="009628B6" w:rsidRPr="002E2DEA" w:rsidRDefault="00093858" w:rsidP="00093858">
      <w:r w:rsidRPr="002E2DEA">
        <w:t xml:space="preserve">This </w:t>
      </w:r>
      <w:r w:rsidR="00A519F8">
        <w:t>paper</w:t>
      </w:r>
      <w:r w:rsidRPr="002E2DEA">
        <w:t xml:space="preserve"> will </w:t>
      </w:r>
      <w:r w:rsidR="002E2DEA" w:rsidRPr="002E2DEA">
        <w:t>briefly</w:t>
      </w:r>
      <w:r w:rsidRPr="002E2DEA">
        <w:t xml:space="preserve"> explain </w:t>
      </w:r>
      <w:r w:rsidR="002E2DEA" w:rsidRPr="002E2DEA">
        <w:t>technical</w:t>
      </w:r>
      <w:r w:rsidRPr="002E2DEA">
        <w:t xml:space="preserve"> side of an application OQPY. It will explain how it's build, why is </w:t>
      </w:r>
      <w:r w:rsidR="002E2DEA" w:rsidRPr="002E2DEA">
        <w:t>built</w:t>
      </w:r>
      <w:r w:rsidRPr="002E2DEA">
        <w:t xml:space="preserve"> like it's build, </w:t>
      </w:r>
      <w:r w:rsidR="002E2DEA" w:rsidRPr="002E2DEA">
        <w:t>technical</w:t>
      </w:r>
      <w:r w:rsidRPr="002E2DEA">
        <w:t xml:space="preserve"> </w:t>
      </w:r>
      <w:r w:rsidR="002E2DEA" w:rsidRPr="002E2DEA">
        <w:t>challenges</w:t>
      </w:r>
      <w:r w:rsidRPr="002E2DEA">
        <w:t>, current state, planed features</w:t>
      </w:r>
      <w:r w:rsidR="00A519F8">
        <w:t>.</w:t>
      </w:r>
    </w:p>
    <w:p w14:paraId="2F243C66" w14:textId="77777777" w:rsidR="00093858" w:rsidRPr="002E2DEA" w:rsidRDefault="009628B6" w:rsidP="009628B6">
      <w:r w:rsidRPr="002E2DEA">
        <w:br w:type="page"/>
      </w:r>
    </w:p>
    <w:p w14:paraId="1C2DD45F" w14:textId="77777777" w:rsidR="003063FE" w:rsidRPr="002E2DEA" w:rsidRDefault="009628B6">
      <w:pPr>
        <w:pStyle w:val="Naslov1"/>
      </w:pPr>
      <w:r w:rsidRPr="002E2DEA">
        <w:lastRenderedPageBreak/>
        <w:t>High level overview</w:t>
      </w:r>
    </w:p>
    <w:p w14:paraId="253906A6" w14:textId="77777777" w:rsidR="009628B6" w:rsidRPr="002E2DEA" w:rsidRDefault="009628B6" w:rsidP="009628B6">
      <w:pPr>
        <w:keepNext/>
      </w:pPr>
      <w:r w:rsidRPr="002E2DEA">
        <w:rPr>
          <w:noProof/>
          <w:lang w:eastAsia="hr-HR"/>
        </w:rPr>
        <w:drawing>
          <wp:inline distT="0" distB="0" distL="0" distR="0" wp14:anchorId="64977BD5" wp14:editId="227675CB">
            <wp:extent cx="5198532" cy="2924175"/>
            <wp:effectExtent l="0" t="0" r="0" b="0"/>
            <wp:docPr id="1" name="Slika 1" descr="C:\Users\Branimir\AppData\Local\Microsoft\Windows\INetCache\Content.Word\HighLevelOverview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mir\AppData\Local\Microsoft\Windows\INetCache\Content.Word\HighLevelOverview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150" cy="2926210"/>
                    </a:xfrm>
                    <a:prstGeom prst="rect">
                      <a:avLst/>
                    </a:prstGeom>
                    <a:noFill/>
                    <a:ln>
                      <a:noFill/>
                    </a:ln>
                  </pic:spPr>
                </pic:pic>
              </a:graphicData>
            </a:graphic>
          </wp:inline>
        </w:drawing>
      </w:r>
    </w:p>
    <w:p w14:paraId="17C0C262" w14:textId="0340B75F" w:rsidR="009628B6" w:rsidRPr="002E2DEA" w:rsidRDefault="009628B6" w:rsidP="009628B6">
      <w:pPr>
        <w:pStyle w:val="Opisslike"/>
        <w:jc w:val="center"/>
      </w:pPr>
      <w:r w:rsidRPr="002E2DEA">
        <w:t xml:space="preserve">Image </w:t>
      </w:r>
      <w:fldSimple w:instr=" SEQ Image \* ARABIC ">
        <w:r w:rsidR="00A519F8">
          <w:rPr>
            <w:noProof/>
          </w:rPr>
          <w:t>1</w:t>
        </w:r>
      </w:fldSimple>
    </w:p>
    <w:p w14:paraId="58EDE64B" w14:textId="77777777" w:rsidR="009628B6" w:rsidRPr="002E2DEA" w:rsidRDefault="009628B6" w:rsidP="009628B6">
      <w:r w:rsidRPr="002E2DEA">
        <w:t>In these there are two main projects:</w:t>
      </w:r>
    </w:p>
    <w:p w14:paraId="39A8AA08" w14:textId="77777777" w:rsidR="009628B6" w:rsidRPr="009628B6" w:rsidRDefault="009628B6" w:rsidP="009628B6">
      <w:pPr>
        <w:numPr>
          <w:ilvl w:val="0"/>
          <w:numId w:val="1"/>
        </w:numPr>
        <w:tabs>
          <w:tab w:val="clear" w:pos="8640"/>
        </w:tabs>
        <w:spacing w:before="100" w:beforeAutospacing="1"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Database project with:</w:t>
      </w:r>
    </w:p>
    <w:p w14:paraId="168FC622" w14:textId="77777777" w:rsidR="009628B6" w:rsidRPr="009628B6" w:rsidRDefault="009628B6" w:rsidP="009628B6">
      <w:pPr>
        <w:numPr>
          <w:ilvl w:val="1"/>
          <w:numId w:val="1"/>
        </w:numPr>
        <w:tabs>
          <w:tab w:val="clear" w:pos="8640"/>
        </w:tabs>
        <w:spacing w:before="100" w:beforeAutospacing="1"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OQPYManager</w:t>
      </w:r>
    </w:p>
    <w:p w14:paraId="24B0B5EF"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Asp.net core 1.1</w:t>
      </w:r>
    </w:p>
    <w:p w14:paraId="2A40526A"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SQL db</w:t>
      </w:r>
    </w:p>
    <w:p w14:paraId="00A67604"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Entity core framework</w:t>
      </w:r>
    </w:p>
    <w:p w14:paraId="0D0A3233" w14:textId="77777777" w:rsidR="009628B6" w:rsidRPr="009628B6" w:rsidRDefault="00A8505B"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Rest api</w:t>
      </w:r>
    </w:p>
    <w:p w14:paraId="5B349197" w14:textId="77777777" w:rsidR="009628B6" w:rsidRPr="009628B6" w:rsidRDefault="009628B6" w:rsidP="009628B6">
      <w:pPr>
        <w:numPr>
          <w:ilvl w:val="0"/>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Bot project with:</w:t>
      </w:r>
    </w:p>
    <w:p w14:paraId="0AC222A4" w14:textId="77777777" w:rsidR="009628B6" w:rsidRPr="009628B6" w:rsidRDefault="009628B6" w:rsidP="009628B6">
      <w:pPr>
        <w:numPr>
          <w:ilvl w:val="1"/>
          <w:numId w:val="1"/>
        </w:numPr>
        <w:tabs>
          <w:tab w:val="clear" w:pos="8640"/>
        </w:tabs>
        <w:spacing w:before="100" w:beforeAutospacing="1"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OQPYBot</w:t>
      </w:r>
    </w:p>
    <w:p w14:paraId="54B7A207" w14:textId="77777777" w:rsidR="009628B6" w:rsidRPr="009628B6" w:rsidRDefault="009628B6" w:rsidP="009628B6">
      <w:pPr>
        <w:numPr>
          <w:ilvl w:val="1"/>
          <w:numId w:val="1"/>
        </w:numPr>
        <w:tabs>
          <w:tab w:val="clear" w:pos="8640"/>
        </w:tabs>
        <w:spacing w:before="60" w:after="100" w:afterAutospacing="1" w:line="240" w:lineRule="auto"/>
        <w:jc w:val="left"/>
        <w:rPr>
          <w:rFonts w:ascii="Segoe UI" w:hAnsi="Segoe UI" w:cs="Segoe UI"/>
          <w:color w:val="24292E"/>
          <w:spacing w:val="0"/>
          <w:sz w:val="24"/>
          <w:szCs w:val="24"/>
          <w:lang w:eastAsia="hr-HR"/>
        </w:rPr>
      </w:pPr>
      <w:r w:rsidRPr="009628B6">
        <w:rPr>
          <w:rFonts w:ascii="Segoe UI" w:hAnsi="Segoe UI" w:cs="Segoe UI"/>
          <w:color w:val="24292E"/>
          <w:spacing w:val="0"/>
          <w:sz w:val="24"/>
          <w:szCs w:val="24"/>
          <w:lang w:eastAsia="hr-HR"/>
        </w:rPr>
        <w:t>Asp.net (not core, because bot framework is n</w:t>
      </w:r>
      <w:r w:rsidRPr="002E2DEA">
        <w:rPr>
          <w:rFonts w:ascii="Segoe UI" w:hAnsi="Segoe UI" w:cs="Segoe UI"/>
          <w:color w:val="24292E"/>
          <w:spacing w:val="0"/>
          <w:sz w:val="24"/>
          <w:szCs w:val="24"/>
          <w:lang w:eastAsia="hr-HR"/>
        </w:rPr>
        <w:t xml:space="preserve">ot supported in .net core </w:t>
      </w:r>
      <w:r w:rsidRPr="009628B6">
        <w:rPr>
          <w:rFonts w:ascii="Segoe UI" w:hAnsi="Segoe UI" w:cs="Segoe UI"/>
          <w:color w:val="24292E"/>
          <w:spacing w:val="0"/>
          <w:sz w:val="24"/>
          <w:szCs w:val="24"/>
          <w:lang w:eastAsia="hr-HR"/>
        </w:rPr>
        <w:t>)</w:t>
      </w:r>
    </w:p>
    <w:p w14:paraId="74EEB771" w14:textId="77777777" w:rsidR="00F325D9" w:rsidRPr="002E2DEA" w:rsidRDefault="002E2DEA" w:rsidP="00F325D9">
      <w:p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Later,</w:t>
      </w:r>
      <w:r w:rsidR="00F325D9" w:rsidRPr="002E2DEA">
        <w:rPr>
          <w:rFonts w:ascii="Segoe UI" w:hAnsi="Segoe UI" w:cs="Segoe UI"/>
          <w:color w:val="24292E"/>
          <w:spacing w:val="0"/>
          <w:sz w:val="24"/>
          <w:szCs w:val="24"/>
          <w:lang w:eastAsia="hr-HR"/>
        </w:rPr>
        <w:t xml:space="preserve"> in the projects life time we </w:t>
      </w:r>
      <w:r w:rsidRPr="002E2DEA">
        <w:rPr>
          <w:rFonts w:ascii="Segoe UI" w:hAnsi="Segoe UI" w:cs="Segoe UI"/>
          <w:color w:val="24292E"/>
          <w:spacing w:val="0"/>
          <w:sz w:val="24"/>
          <w:szCs w:val="24"/>
          <w:lang w:eastAsia="hr-HR"/>
        </w:rPr>
        <w:t>are planning</w:t>
      </w:r>
      <w:r w:rsidR="00F325D9" w:rsidRPr="002E2DEA">
        <w:rPr>
          <w:rFonts w:ascii="Segoe UI" w:hAnsi="Segoe UI" w:cs="Segoe UI"/>
          <w:color w:val="24292E"/>
          <w:spacing w:val="0"/>
          <w:sz w:val="24"/>
          <w:szCs w:val="24"/>
          <w:lang w:eastAsia="hr-HR"/>
        </w:rPr>
        <w:t xml:space="preserve"> </w:t>
      </w:r>
      <w:r w:rsidRPr="002E2DEA">
        <w:rPr>
          <w:rFonts w:ascii="Segoe UI" w:hAnsi="Segoe UI" w:cs="Segoe UI"/>
          <w:color w:val="24292E"/>
          <w:spacing w:val="0"/>
          <w:sz w:val="24"/>
          <w:szCs w:val="24"/>
          <w:lang w:eastAsia="hr-HR"/>
        </w:rPr>
        <w:t>to make</w:t>
      </w:r>
      <w:r w:rsidR="00F325D9" w:rsidRPr="002E2DEA">
        <w:rPr>
          <w:rFonts w:ascii="Segoe UI" w:hAnsi="Segoe UI" w:cs="Segoe UI"/>
          <w:color w:val="24292E"/>
          <w:spacing w:val="0"/>
          <w:sz w:val="24"/>
          <w:szCs w:val="24"/>
          <w:lang w:eastAsia="hr-HR"/>
        </w:rPr>
        <w:t xml:space="preserve"> an app </w:t>
      </w:r>
      <w:r w:rsidRPr="002E2DEA">
        <w:rPr>
          <w:rFonts w:ascii="Segoe UI" w:hAnsi="Segoe UI" w:cs="Segoe UI"/>
          <w:color w:val="24292E"/>
          <w:spacing w:val="0"/>
          <w:sz w:val="24"/>
          <w:szCs w:val="24"/>
          <w:lang w:eastAsia="hr-HR"/>
        </w:rPr>
        <w:t>targeting</w:t>
      </w:r>
      <w:r w:rsidR="00F325D9" w:rsidRPr="002E2DEA">
        <w:rPr>
          <w:rFonts w:ascii="Segoe UI" w:hAnsi="Segoe UI" w:cs="Segoe UI"/>
          <w:color w:val="24292E"/>
          <w:spacing w:val="0"/>
          <w:sz w:val="24"/>
          <w:szCs w:val="24"/>
          <w:lang w:eastAsia="hr-HR"/>
        </w:rPr>
        <w:t xml:space="preserve"> all the major platforms for quicker access </w:t>
      </w:r>
      <w:r w:rsidR="00F325D9" w:rsidRPr="002E2DEA">
        <w:rPr>
          <w:rFonts w:ascii="Segoe UI" w:hAnsi="Segoe UI" w:cs="Segoe UI"/>
          <w:color w:val="24292E"/>
          <w:spacing w:val="0"/>
          <w:sz w:val="24"/>
          <w:szCs w:val="24"/>
          <w:lang w:eastAsia="hr-HR"/>
        </w:rPr>
        <w:t xml:space="preserve">to our services. To achieve this </w:t>
      </w:r>
      <w:r w:rsidRPr="002E2DEA">
        <w:rPr>
          <w:rFonts w:ascii="Segoe UI" w:hAnsi="Segoe UI" w:cs="Segoe UI"/>
          <w:color w:val="24292E"/>
          <w:spacing w:val="0"/>
          <w:sz w:val="24"/>
          <w:szCs w:val="24"/>
          <w:lang w:eastAsia="hr-HR"/>
        </w:rPr>
        <w:t>goal,</w:t>
      </w:r>
      <w:r w:rsidR="00F325D9" w:rsidRPr="002E2DEA">
        <w:rPr>
          <w:rFonts w:ascii="Segoe UI" w:hAnsi="Segoe UI" w:cs="Segoe UI"/>
          <w:color w:val="24292E"/>
          <w:spacing w:val="0"/>
          <w:sz w:val="24"/>
          <w:szCs w:val="24"/>
          <w:lang w:eastAsia="hr-HR"/>
        </w:rPr>
        <w:t xml:space="preserve"> we'll be using Xamarin.Forms, because it's easy to create </w:t>
      </w:r>
      <w:r w:rsidR="00F325D9" w:rsidRPr="002E2DEA">
        <w:rPr>
          <w:rFonts w:ascii="Segoe UI" w:hAnsi="Segoe UI" w:cs="Segoe UI"/>
          <w:color w:val="24292E"/>
          <w:spacing w:val="0"/>
          <w:sz w:val="24"/>
          <w:szCs w:val="24"/>
          <w:lang w:eastAsia="hr-HR"/>
        </w:rPr>
        <w:lastRenderedPageBreak/>
        <w:t xml:space="preserve">application that </w:t>
      </w:r>
      <w:r w:rsidRPr="002E2DEA">
        <w:rPr>
          <w:rFonts w:ascii="Segoe UI" w:hAnsi="Segoe UI" w:cs="Segoe UI"/>
          <w:color w:val="24292E"/>
          <w:spacing w:val="0"/>
          <w:sz w:val="24"/>
          <w:szCs w:val="24"/>
          <w:lang w:eastAsia="hr-HR"/>
        </w:rPr>
        <w:t>targets</w:t>
      </w:r>
      <w:r w:rsidR="00F325D9" w:rsidRPr="002E2DEA">
        <w:rPr>
          <w:rFonts w:ascii="Segoe UI" w:hAnsi="Segoe UI" w:cs="Segoe UI"/>
          <w:color w:val="24292E"/>
          <w:spacing w:val="0"/>
          <w:sz w:val="24"/>
          <w:szCs w:val="24"/>
          <w:lang w:eastAsia="hr-HR"/>
        </w:rPr>
        <w:t xml:space="preserve"> all the major platforms and it's free</w:t>
      </w:r>
      <w:r w:rsidR="009B4A51">
        <w:rPr>
          <w:rFonts w:ascii="Segoe UI" w:hAnsi="Segoe UI" w:cs="Segoe UI"/>
          <w:color w:val="24292E"/>
          <w:spacing w:val="0"/>
          <w:sz w:val="24"/>
          <w:szCs w:val="24"/>
          <w:lang w:eastAsia="hr-HR"/>
        </w:rPr>
        <w:t xml:space="preserve"> and open source</w:t>
      </w:r>
      <w:r w:rsidR="00F325D9" w:rsidRPr="002E2DEA">
        <w:rPr>
          <w:rFonts w:ascii="Segoe UI" w:hAnsi="Segoe UI" w:cs="Segoe UI"/>
          <w:color w:val="24292E"/>
          <w:spacing w:val="0"/>
          <w:sz w:val="24"/>
          <w:szCs w:val="24"/>
          <w:lang w:eastAsia="hr-HR"/>
        </w:rPr>
        <w:t xml:space="preserve"> these days.</w:t>
      </w:r>
    </w:p>
    <w:p w14:paraId="05006383" w14:textId="77777777" w:rsidR="00A90FE1" w:rsidRPr="002E2DEA" w:rsidRDefault="00A90FE1" w:rsidP="00A90FE1">
      <w:p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 xml:space="preserve">For </w:t>
      </w:r>
      <w:r w:rsidR="002E2DEA" w:rsidRPr="002E2DEA">
        <w:rPr>
          <w:rFonts w:ascii="Segoe UI" w:hAnsi="Segoe UI" w:cs="Segoe UI"/>
          <w:color w:val="24292E"/>
          <w:spacing w:val="0"/>
          <w:sz w:val="24"/>
          <w:szCs w:val="24"/>
          <w:lang w:eastAsia="hr-HR"/>
        </w:rPr>
        <w:t>IDE,</w:t>
      </w:r>
      <w:r w:rsidRPr="002E2DEA">
        <w:rPr>
          <w:rFonts w:ascii="Segoe UI" w:hAnsi="Segoe UI" w:cs="Segoe UI"/>
          <w:color w:val="24292E"/>
          <w:spacing w:val="0"/>
          <w:sz w:val="24"/>
          <w:szCs w:val="24"/>
          <w:lang w:eastAsia="hr-HR"/>
        </w:rPr>
        <w:t xml:space="preserve"> we are using Visual Studio 2017, because it's the best c# IDE and it's free for</w:t>
      </w:r>
      <w:r w:rsidR="00F22FF4" w:rsidRPr="002E2DEA">
        <w:rPr>
          <w:rFonts w:ascii="Segoe UI" w:hAnsi="Segoe UI" w:cs="Segoe UI"/>
          <w:color w:val="24292E"/>
          <w:spacing w:val="0"/>
          <w:sz w:val="24"/>
          <w:szCs w:val="24"/>
          <w:lang w:eastAsia="hr-HR"/>
        </w:rPr>
        <w:t xml:space="preserve"> students of FER</w:t>
      </w:r>
      <w:r w:rsidR="009B4A51">
        <w:rPr>
          <w:rFonts w:ascii="Segoe UI" w:hAnsi="Segoe UI" w:cs="Segoe UI"/>
          <w:color w:val="24292E"/>
          <w:spacing w:val="0"/>
          <w:sz w:val="24"/>
          <w:szCs w:val="24"/>
          <w:lang w:eastAsia="hr-HR"/>
        </w:rPr>
        <w:t>.</w:t>
      </w:r>
      <w:r w:rsidR="00F22FF4" w:rsidRPr="002E2DEA">
        <w:rPr>
          <w:rFonts w:ascii="Segoe UI" w:hAnsi="Segoe UI" w:cs="Segoe UI"/>
          <w:color w:val="24292E"/>
          <w:spacing w:val="0"/>
          <w:sz w:val="24"/>
          <w:szCs w:val="24"/>
          <w:lang w:eastAsia="hr-HR"/>
        </w:rPr>
        <w:t xml:space="preserve"> </w:t>
      </w:r>
      <w:r w:rsidR="00F22FF4" w:rsidRPr="002E2DEA">
        <w:rPr>
          <w:rFonts w:ascii="Segoe UI Emoji" w:eastAsia="Segoe UI Emoji" w:hAnsi="Segoe UI Emoji" w:cs="Segoe UI Emoji"/>
          <w:color w:val="24292E"/>
          <w:spacing w:val="0"/>
          <w:sz w:val="24"/>
          <w:szCs w:val="24"/>
          <w:lang w:eastAsia="hr-HR"/>
        </w:rPr>
        <w:t>😊</w:t>
      </w:r>
    </w:p>
    <w:p w14:paraId="7AF65CFF" w14:textId="77777777" w:rsidR="00AC23CD" w:rsidRPr="002E2DEA" w:rsidRDefault="00887248" w:rsidP="00F325D9">
      <w:pPr>
        <w:tabs>
          <w:tab w:val="clear" w:pos="8640"/>
        </w:tabs>
        <w:spacing w:before="60" w:after="100" w:afterAutospacing="1" w:line="240" w:lineRule="auto"/>
        <w:jc w:val="left"/>
        <w:rPr>
          <w:rFonts w:ascii="Segoe UI" w:hAnsi="Segoe UI" w:cs="Segoe UI"/>
          <w:color w:val="24292E"/>
          <w:spacing w:val="0"/>
          <w:sz w:val="24"/>
          <w:szCs w:val="24"/>
          <w:lang w:eastAsia="hr-HR"/>
        </w:rPr>
      </w:pPr>
      <w:r w:rsidRPr="002E2DEA">
        <w:rPr>
          <w:rFonts w:ascii="Segoe UI" w:hAnsi="Segoe UI" w:cs="Segoe UI"/>
          <w:color w:val="24292E"/>
          <w:spacing w:val="0"/>
          <w:sz w:val="24"/>
          <w:szCs w:val="24"/>
          <w:lang w:eastAsia="hr-HR"/>
        </w:rPr>
        <w:t>For distribution we are using A</w:t>
      </w:r>
      <w:r w:rsidR="000D2E44" w:rsidRPr="002E2DEA">
        <w:rPr>
          <w:rFonts w:ascii="Segoe UI" w:hAnsi="Segoe UI" w:cs="Segoe UI"/>
          <w:color w:val="24292E"/>
          <w:spacing w:val="0"/>
          <w:sz w:val="24"/>
          <w:szCs w:val="24"/>
          <w:lang w:eastAsia="hr-HR"/>
        </w:rPr>
        <w:t>zure</w:t>
      </w:r>
      <w:r w:rsidR="00F325D9" w:rsidRPr="002E2DEA">
        <w:rPr>
          <w:rFonts w:ascii="Segoe UI" w:hAnsi="Segoe UI" w:cs="Segoe UI"/>
          <w:color w:val="24292E"/>
          <w:spacing w:val="0"/>
          <w:sz w:val="24"/>
          <w:szCs w:val="24"/>
          <w:lang w:eastAsia="hr-HR"/>
        </w:rPr>
        <w:t xml:space="preserve">, because it's free for our </w:t>
      </w:r>
      <w:r w:rsidR="002E2DEA" w:rsidRPr="002E2DEA">
        <w:rPr>
          <w:rFonts w:ascii="Segoe UI" w:hAnsi="Segoe UI" w:cs="Segoe UI"/>
          <w:color w:val="24292E"/>
          <w:spacing w:val="0"/>
          <w:sz w:val="24"/>
          <w:szCs w:val="24"/>
          <w:lang w:eastAsia="hr-HR"/>
        </w:rPr>
        <w:t>purposes</w:t>
      </w:r>
      <w:r w:rsidR="00F325D9" w:rsidRPr="002E2DEA">
        <w:rPr>
          <w:rFonts w:ascii="Segoe UI" w:hAnsi="Segoe UI" w:cs="Segoe UI"/>
          <w:color w:val="24292E"/>
          <w:spacing w:val="0"/>
          <w:sz w:val="24"/>
          <w:szCs w:val="24"/>
          <w:lang w:eastAsia="hr-HR"/>
        </w:rPr>
        <w:t xml:space="preserve"> and it's good enough for us.</w:t>
      </w:r>
    </w:p>
    <w:p w14:paraId="585A9C9E" w14:textId="77777777" w:rsidR="00F325D9" w:rsidRPr="002E2DEA" w:rsidRDefault="00AC23CD" w:rsidP="00AC23CD">
      <w:pPr>
        <w:rPr>
          <w:lang w:eastAsia="hr-HR"/>
        </w:rPr>
      </w:pPr>
      <w:r w:rsidRPr="002E2DEA">
        <w:rPr>
          <w:lang w:eastAsia="hr-HR"/>
        </w:rPr>
        <w:br w:type="page"/>
      </w:r>
    </w:p>
    <w:p w14:paraId="27374E83" w14:textId="77777777" w:rsidR="003063FE" w:rsidRPr="002E2DEA" w:rsidRDefault="00F325D9">
      <w:pPr>
        <w:pStyle w:val="Naslov1"/>
      </w:pPr>
      <w:r w:rsidRPr="002E2DEA">
        <w:lastRenderedPageBreak/>
        <w:t>In depth analysis of each project</w:t>
      </w:r>
    </w:p>
    <w:p w14:paraId="0FCBCDC3" w14:textId="77777777" w:rsidR="00F325D9" w:rsidRPr="002E2DEA" w:rsidRDefault="00F325D9" w:rsidP="00272E9B">
      <w:pPr>
        <w:pStyle w:val="Naslov2"/>
      </w:pPr>
      <w:r w:rsidRPr="002E2DEA">
        <w:t>OQPYManager</w:t>
      </w:r>
    </w:p>
    <w:p w14:paraId="18A160F9" w14:textId="77777777" w:rsidR="00AC23CD" w:rsidRPr="002E2DEA" w:rsidRDefault="001E058C" w:rsidP="00272E9B">
      <w:pPr>
        <w:ind w:left="230"/>
        <w:rPr>
          <w:rFonts w:ascii="Arial" w:hAnsi="Arial" w:cs="Arial"/>
          <w:b/>
          <w:kern w:val="28"/>
          <w:sz w:val="24"/>
          <w:szCs w:val="24"/>
        </w:rPr>
      </w:pPr>
      <w:r w:rsidRPr="002E2DEA">
        <w:rPr>
          <w:rFonts w:ascii="Arial" w:hAnsi="Arial" w:cs="Arial"/>
          <w:b/>
          <w:kern w:val="28"/>
          <w:sz w:val="24"/>
          <w:szCs w:val="24"/>
        </w:rPr>
        <w:t>Purpose</w:t>
      </w:r>
    </w:p>
    <w:p w14:paraId="0211ED9A" w14:textId="77777777" w:rsidR="00F325D9" w:rsidRPr="002E2DEA" w:rsidRDefault="00F325D9" w:rsidP="00272E9B">
      <w:pPr>
        <w:ind w:left="345"/>
      </w:pPr>
      <w:r w:rsidRPr="002E2DEA">
        <w:t xml:space="preserve">OQPYManager is a project which serves a purpose of </w:t>
      </w:r>
      <w:r w:rsidR="002E2DEA" w:rsidRPr="002E2DEA">
        <w:t>communication</w:t>
      </w:r>
      <w:r w:rsidR="00AC23CD" w:rsidRPr="002E2DEA">
        <w:t xml:space="preserve"> with a SQL database, </w:t>
      </w:r>
      <w:r w:rsidR="002E2DEA" w:rsidRPr="002E2DEA">
        <w:t>communication</w:t>
      </w:r>
      <w:r w:rsidR="00AC23CD" w:rsidRPr="002E2DEA">
        <w:t xml:space="preserve"> with other services, these days only OQPYBot, but we are </w:t>
      </w:r>
      <w:r w:rsidR="002E2DEA" w:rsidRPr="002E2DEA">
        <w:t>planning</w:t>
      </w:r>
      <w:r w:rsidR="00AC23CD" w:rsidRPr="002E2DEA">
        <w:t xml:space="preserve"> </w:t>
      </w:r>
      <w:r w:rsidR="002E2DEA" w:rsidRPr="002E2DEA">
        <w:t>to add</w:t>
      </w:r>
      <w:r w:rsidR="00AC23CD" w:rsidRPr="002E2DEA">
        <w:t xml:space="preserve"> more.</w:t>
      </w:r>
    </w:p>
    <w:p w14:paraId="04D4E8D1" w14:textId="77777777" w:rsidR="00AC23CD" w:rsidRPr="002E2DEA" w:rsidRDefault="00AC23CD" w:rsidP="00272E9B">
      <w:pPr>
        <w:pStyle w:val="Naslov2"/>
        <w:ind w:left="230"/>
      </w:pPr>
      <w:r w:rsidRPr="002E2DEA">
        <w:t>How it's done?</w:t>
      </w:r>
    </w:p>
    <w:p w14:paraId="76F4526C" w14:textId="77777777" w:rsidR="00C10F9C" w:rsidRPr="002E2DEA" w:rsidRDefault="00AC23CD" w:rsidP="00272E9B">
      <w:pPr>
        <w:ind w:left="345"/>
      </w:pPr>
      <w:r w:rsidRPr="002E2DEA">
        <w:t xml:space="preserve">This project is written in </w:t>
      </w:r>
      <w:hyperlink r:id="rId12" w:history="1">
        <w:r w:rsidRPr="002E2DEA">
          <w:rPr>
            <w:rStyle w:val="Hiperveza"/>
          </w:rPr>
          <w:t>c#</w:t>
        </w:r>
      </w:hyperlink>
      <w:r w:rsidRPr="002E2DEA">
        <w:t xml:space="preserve"> using </w:t>
      </w:r>
      <w:hyperlink r:id="rId13" w:history="1">
        <w:r w:rsidRPr="002E2DEA">
          <w:rPr>
            <w:rStyle w:val="Hiperveza"/>
          </w:rPr>
          <w:t>.net core</w:t>
        </w:r>
      </w:hyperlink>
      <w:r w:rsidRPr="002E2DEA">
        <w:t xml:space="preserve"> 1.1, </w:t>
      </w:r>
      <w:hyperlink r:id="rId14" w:history="1">
        <w:r w:rsidRPr="002E2DEA">
          <w:rPr>
            <w:rStyle w:val="Hiperveza"/>
          </w:rPr>
          <w:t>asp.net core</w:t>
        </w:r>
      </w:hyperlink>
      <w:r w:rsidRPr="002E2DEA">
        <w:t xml:space="preserve"> 1.1 and </w:t>
      </w:r>
      <w:hyperlink r:id="rId15" w:history="1">
        <w:r w:rsidRPr="002E2DEA">
          <w:rPr>
            <w:rStyle w:val="Hiperveza"/>
          </w:rPr>
          <w:t xml:space="preserve">entity framework </w:t>
        </w:r>
        <w:r w:rsidR="00C10F9C" w:rsidRPr="002E2DEA">
          <w:rPr>
            <w:rStyle w:val="Hiperveza"/>
          </w:rPr>
          <w:t xml:space="preserve"> core</w:t>
        </w:r>
      </w:hyperlink>
      <w:r w:rsidR="00C10F9C" w:rsidRPr="002E2DEA">
        <w:t xml:space="preserve"> </w:t>
      </w:r>
      <w:r w:rsidRPr="002E2DEA">
        <w:t xml:space="preserve">1.1. </w:t>
      </w:r>
    </w:p>
    <w:p w14:paraId="160AE86C" w14:textId="77777777" w:rsidR="00AC23CD" w:rsidRPr="002E2DEA" w:rsidRDefault="00AC23CD" w:rsidP="00272E9B">
      <w:pPr>
        <w:ind w:left="345"/>
      </w:pPr>
      <w:r w:rsidRPr="002E2DEA">
        <w:t xml:space="preserve">For communicating with </w:t>
      </w:r>
      <w:r w:rsidR="002E2DEA" w:rsidRPr="002E2DEA">
        <w:t>database,</w:t>
      </w:r>
      <w:r w:rsidRPr="002E2DEA">
        <w:t xml:space="preserve"> we are using entity framework, because it allows us to write </w:t>
      </w:r>
      <w:r w:rsidR="00C10F9C" w:rsidRPr="002E2DEA">
        <w:t xml:space="preserve">everything </w:t>
      </w:r>
      <w:r w:rsidRPr="002E2DEA">
        <w:t>in c#</w:t>
      </w:r>
      <w:r w:rsidR="00C10F9C" w:rsidRPr="002E2DEA">
        <w:t>, no need for sql scripts.</w:t>
      </w:r>
    </w:p>
    <w:p w14:paraId="3B8330DB" w14:textId="77777777" w:rsidR="00C10F9C" w:rsidRDefault="00C10F9C" w:rsidP="00272E9B">
      <w:pPr>
        <w:ind w:left="345"/>
      </w:pPr>
      <w:r w:rsidRPr="002E2DEA">
        <w:t xml:space="preserve">For communication with other services we are creating </w:t>
      </w:r>
      <w:hyperlink r:id="rId16" w:history="1">
        <w:r w:rsidRPr="002E2DEA">
          <w:rPr>
            <w:rStyle w:val="Hiperveza"/>
          </w:rPr>
          <w:t>RESTful</w:t>
        </w:r>
      </w:hyperlink>
      <w:r w:rsidRPr="002E2DEA">
        <w:t xml:space="preserve"> api, that will allow us to create </w:t>
      </w:r>
      <w:r w:rsidR="002E2DEA" w:rsidRPr="002E2DEA">
        <w:t>numerous</w:t>
      </w:r>
      <w:r w:rsidRPr="002E2DEA">
        <w:t xml:space="preserve"> services that use our api, and late on we can even sell our api to other people to create their own applications using our api. To create RESTful api we are using asp.net core </w:t>
      </w:r>
      <w:hyperlink r:id="rId17" w:history="1">
        <w:r w:rsidRPr="002E2DEA">
          <w:rPr>
            <w:rStyle w:val="Hiperveza"/>
          </w:rPr>
          <w:t>Controllers</w:t>
        </w:r>
      </w:hyperlink>
      <w:r w:rsidR="002E2DEA" w:rsidRPr="002E2DEA">
        <w:t xml:space="preserve">, because </w:t>
      </w:r>
      <w:r w:rsidR="001E058C">
        <w:t>it</w:t>
      </w:r>
      <w:r w:rsidR="002E2DEA" w:rsidRPr="002E2DEA">
        <w:t xml:space="preserve"> make</w:t>
      </w:r>
      <w:r w:rsidR="001E058C">
        <w:t>s</w:t>
      </w:r>
      <w:r w:rsidR="002E2DEA" w:rsidRPr="002E2DEA">
        <w:t xml:space="preserve"> it easy to create api</w:t>
      </w:r>
      <w:r w:rsidR="002E2DEA">
        <w:t>s</w:t>
      </w:r>
      <w:r w:rsidR="001E058C">
        <w:t>.</w:t>
      </w:r>
    </w:p>
    <w:p w14:paraId="32F60F2F" w14:textId="77777777" w:rsidR="001E058C" w:rsidRDefault="001E058C" w:rsidP="00272E9B">
      <w:pPr>
        <w:pStyle w:val="Naslov2"/>
        <w:ind w:left="115"/>
      </w:pPr>
      <w:r>
        <w:t>Current state</w:t>
      </w:r>
    </w:p>
    <w:p w14:paraId="24B15ECF" w14:textId="77777777" w:rsidR="00835FE1" w:rsidRDefault="001E058C" w:rsidP="00272E9B">
      <w:pPr>
        <w:ind w:left="345"/>
      </w:pPr>
      <w:r>
        <w:t xml:space="preserve">This project is going </w:t>
      </w:r>
      <w:r w:rsidR="00835FE1">
        <w:t>well it’s about 70% done for our first planned version. Database and models are about 90% done, but we need more time to finish all the controllers and Restful api, which is about 40-50% done.</w:t>
      </w:r>
    </w:p>
    <w:p w14:paraId="438EF1C8" w14:textId="77777777" w:rsidR="009B4A51" w:rsidRDefault="009B4A51" w:rsidP="009B4A51">
      <w:pPr>
        <w:keepNext/>
        <w:ind w:left="345"/>
      </w:pPr>
      <w:r>
        <w:rPr>
          <w:noProof/>
          <w:lang w:val="hr-HR" w:eastAsia="hr-HR"/>
        </w:rPr>
        <w:lastRenderedPageBreak/>
        <w:drawing>
          <wp:inline distT="0" distB="0" distL="0" distR="0" wp14:anchorId="2DC2E9F0" wp14:editId="299562B2">
            <wp:extent cx="4817745" cy="4286250"/>
            <wp:effectExtent l="0" t="0" r="190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7745" cy="4286250"/>
                    </a:xfrm>
                    <a:prstGeom prst="rect">
                      <a:avLst/>
                    </a:prstGeom>
                  </pic:spPr>
                </pic:pic>
              </a:graphicData>
            </a:graphic>
          </wp:inline>
        </w:drawing>
      </w:r>
    </w:p>
    <w:p w14:paraId="5DDE638A" w14:textId="1EFCF20C" w:rsidR="009B4A51" w:rsidRDefault="009B4A51" w:rsidP="009B4A51">
      <w:pPr>
        <w:pStyle w:val="Opisslike"/>
        <w:jc w:val="center"/>
      </w:pPr>
      <w:r>
        <w:t xml:space="preserve">Image </w:t>
      </w:r>
      <w:fldSimple w:instr=" SEQ Image \* ARABIC ">
        <w:r w:rsidR="00A519F8">
          <w:rPr>
            <w:noProof/>
          </w:rPr>
          <w:t>2</w:t>
        </w:r>
      </w:fldSimple>
    </w:p>
    <w:p w14:paraId="379D95D3" w14:textId="77777777" w:rsidR="009B4A51" w:rsidRPr="009B4A51" w:rsidRDefault="009B4A51" w:rsidP="009B4A51">
      <w:r>
        <w:t xml:space="preserve">Image 2 – some of the Restful </w:t>
      </w:r>
      <w:r w:rsidR="003811B6">
        <w:t xml:space="preserve">apis, displayed using debug </w:t>
      </w:r>
      <w:hyperlink r:id="rId19" w:history="1">
        <w:r w:rsidR="003811B6" w:rsidRPr="003811B6">
          <w:rPr>
            <w:rStyle w:val="Hiperveza"/>
          </w:rPr>
          <w:t>middleware</w:t>
        </w:r>
      </w:hyperlink>
      <w:r w:rsidR="003811B6">
        <w:t xml:space="preserve"> we are using – </w:t>
      </w:r>
      <w:hyperlink r:id="rId20" w:history="1">
        <w:r w:rsidR="003811B6" w:rsidRPr="003811B6">
          <w:rPr>
            <w:rStyle w:val="Hiperveza"/>
          </w:rPr>
          <w:t>swagger</w:t>
        </w:r>
      </w:hyperlink>
      <w:r w:rsidR="003811B6">
        <w:t xml:space="preserve"> -</w:t>
      </w:r>
      <w:r w:rsidR="003811B6" w:rsidRPr="003811B6">
        <w:t xml:space="preserve"> </w:t>
      </w:r>
      <w:hyperlink r:id="rId21" w:history="1">
        <w:r w:rsidR="003811B6" w:rsidRPr="003811B6">
          <w:rPr>
            <w:rStyle w:val="Hiperveza"/>
          </w:rPr>
          <w:t>swashbuckle</w:t>
        </w:r>
      </w:hyperlink>
      <w:r w:rsidR="003811B6">
        <w:t xml:space="preserve"> - </w:t>
      </w:r>
      <w:hyperlink r:id="rId22" w:history="1">
        <w:r w:rsidR="003811B6" w:rsidRPr="003811B6">
          <w:rPr>
            <w:rStyle w:val="Hiperveza"/>
          </w:rPr>
          <w:t>curl</w:t>
        </w:r>
      </w:hyperlink>
    </w:p>
    <w:p w14:paraId="3389A0B0" w14:textId="77777777" w:rsidR="00835FE1" w:rsidRDefault="00835FE1" w:rsidP="00835FE1">
      <w:pPr>
        <w:pStyle w:val="Naslov2"/>
      </w:pPr>
      <w:r>
        <w:t>OQPYBot</w:t>
      </w:r>
    </w:p>
    <w:p w14:paraId="41E63C08" w14:textId="77777777" w:rsidR="00835FE1" w:rsidRDefault="00835FE1" w:rsidP="00272E9B">
      <w:pPr>
        <w:pStyle w:val="Naslov2"/>
        <w:ind w:left="115"/>
      </w:pPr>
      <w:r>
        <w:t>Purpose</w:t>
      </w:r>
    </w:p>
    <w:p w14:paraId="3899CC4F" w14:textId="77777777" w:rsidR="00835FE1" w:rsidRDefault="00835FE1" w:rsidP="00272E9B">
      <w:pPr>
        <w:ind w:left="230"/>
      </w:pPr>
      <w:r>
        <w:t xml:space="preserve">OQPYBot is a project which serves a purpose of communicating with the users on various </w:t>
      </w:r>
      <w:r w:rsidR="00272E9B">
        <w:t>channels (Facebook messenger, skype, slack, …)</w:t>
      </w:r>
      <w:r>
        <w:t xml:space="preserve"> and it serves as </w:t>
      </w:r>
      <w:r w:rsidR="00272E9B">
        <w:t>an</w:t>
      </w:r>
      <w:r>
        <w:t xml:space="preserve"> interface for the user</w:t>
      </w:r>
      <w:r w:rsidR="00272E9B">
        <w:t>. It communicates with OQPYManager to get and modify data in a OQPYManager database.</w:t>
      </w:r>
    </w:p>
    <w:p w14:paraId="7F3FBE86" w14:textId="77777777" w:rsidR="00272E9B" w:rsidRDefault="00272E9B" w:rsidP="00272E9B">
      <w:pPr>
        <w:pStyle w:val="Naslov2"/>
      </w:pPr>
      <w:r>
        <w:lastRenderedPageBreak/>
        <w:t>How it’s done?</w:t>
      </w:r>
    </w:p>
    <w:p w14:paraId="4B7D13FD" w14:textId="77777777" w:rsidR="00272E9B" w:rsidRDefault="00272E9B" w:rsidP="0057069F">
      <w:pPr>
        <w:ind w:left="230"/>
      </w:pPr>
      <w:r>
        <w:t xml:space="preserve">This project is written in c# using </w:t>
      </w:r>
      <w:hyperlink r:id="rId23" w:history="1">
        <w:r w:rsidRPr="00CD0C33">
          <w:rPr>
            <w:rStyle w:val="Hiperveza"/>
          </w:rPr>
          <w:t>.net framework 4.6</w:t>
        </w:r>
      </w:hyperlink>
      <w:r>
        <w:t xml:space="preserve">, </w:t>
      </w:r>
      <w:hyperlink r:id="rId24" w:history="1">
        <w:r w:rsidRPr="00CD0C33">
          <w:rPr>
            <w:rStyle w:val="Hiperveza"/>
          </w:rPr>
          <w:t>asp.net</w:t>
        </w:r>
      </w:hyperlink>
      <w:r w:rsidR="00CD0C33">
        <w:t xml:space="preserve"> 5.2.3</w:t>
      </w:r>
      <w:r>
        <w:t xml:space="preserve">, </w:t>
      </w:r>
      <w:r w:rsidR="00CD0C33">
        <w:t xml:space="preserve"> </w:t>
      </w:r>
      <w:hyperlink r:id="rId25" w:history="1">
        <w:r w:rsidRPr="00CD0C33">
          <w:rPr>
            <w:rStyle w:val="Hiperveza"/>
          </w:rPr>
          <w:t>bot framework</w:t>
        </w:r>
      </w:hyperlink>
      <w:r>
        <w:t xml:space="preserve">, and </w:t>
      </w:r>
      <w:hyperlink r:id="rId26" w:history="1">
        <w:r w:rsidRPr="00CD0C33">
          <w:rPr>
            <w:rStyle w:val="Hiperveza"/>
          </w:rPr>
          <w:t>LUIS cognitive service</w:t>
        </w:r>
      </w:hyperlink>
      <w:r>
        <w:t>.</w:t>
      </w:r>
    </w:p>
    <w:p w14:paraId="1874ADC0" w14:textId="77777777" w:rsidR="00A822D6" w:rsidRDefault="00A822D6" w:rsidP="0057069F">
      <w:pPr>
        <w:ind w:left="230"/>
      </w:pPr>
      <w:r>
        <w:t xml:space="preserve">Full .net framework is used because bot framework is </w:t>
      </w:r>
      <w:r w:rsidR="00791C83">
        <w:t>built</w:t>
      </w:r>
      <w:r>
        <w:t xml:space="preserve"> on top of full asp.net and asp.net is built in .net framework and that represents a challenge, because full .net is not portable and can only run on Windows so we can only run on Windows servers. It represents another </w:t>
      </w:r>
      <w:r w:rsidR="00791C83">
        <w:t>challenge</w:t>
      </w:r>
      <w:r>
        <w:t xml:space="preserve">, because </w:t>
      </w:r>
      <w:r w:rsidR="00791C83">
        <w:t xml:space="preserve">OQPYManager is built with .net core and that implies that when we write a library that needs to run on manager and on bot, we must use .net standard library, which is a union of subset of .net core and subset of full .net framework, and that implies that we are limited in the number of apis that we can use in building our libraries that need to run on bot and manager. Fix for this obstacle may come in Q2 this year when </w:t>
      </w:r>
      <w:hyperlink r:id="rId27" w:history="1">
        <w:r w:rsidR="00791C83" w:rsidRPr="00CD0C33">
          <w:rPr>
            <w:rStyle w:val="Hiperveza"/>
          </w:rPr>
          <w:t>.net standard 2.0</w:t>
        </w:r>
      </w:hyperlink>
      <w:r w:rsidR="00791C83">
        <w:t xml:space="preserve"> ships which promises a lot more apis that can be used.</w:t>
      </w:r>
    </w:p>
    <w:p w14:paraId="4F3A5440" w14:textId="77777777" w:rsidR="00CD0C33" w:rsidRDefault="00CD0C33" w:rsidP="0057069F">
      <w:pPr>
        <w:ind w:left="230"/>
      </w:pPr>
      <w:r>
        <w:t>Full asp.net is used for the same reason the full .net framework is used.</w:t>
      </w:r>
    </w:p>
    <w:p w14:paraId="0BBEE941" w14:textId="77777777" w:rsidR="00272E9B" w:rsidRDefault="00CD0C33" w:rsidP="0057069F">
      <w:pPr>
        <w:ind w:left="230"/>
      </w:pPr>
      <w:r>
        <w:t xml:space="preserve">Bot framework it quite a nifty little tool that allows us to easily make a conversational bot, that can pass </w:t>
      </w:r>
      <w:commentRangeStart w:id="0"/>
      <w:r w:rsidRPr="00CD0C33">
        <w:t>turing test</w:t>
      </w:r>
      <w:commentRangeEnd w:id="0"/>
      <w:r>
        <w:rPr>
          <w:rStyle w:val="Referencakomentara"/>
        </w:rPr>
        <w:commentReference w:id="0"/>
      </w:r>
      <w:r w:rsidR="00EF7AEA">
        <w:t xml:space="preserve"> and the best part is, this service is free </w:t>
      </w:r>
      <w:r w:rsidR="00EF7AE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071976" w14:textId="7C694FBB" w:rsidR="00EF7AEA" w:rsidRDefault="00EF7AEA" w:rsidP="0057069F">
      <w:pPr>
        <w:ind w:left="230"/>
      </w:pPr>
      <w:r>
        <w:t>LUIS service is also quite nifty tool that helps us understand what the user wants to do, it’s a joy to use this service, it’s powerful and it’s intuitive.</w:t>
      </w:r>
    </w:p>
    <w:p w14:paraId="2FBFC7DF" w14:textId="77777777" w:rsidR="00A519F8" w:rsidRDefault="00A519F8" w:rsidP="00A519F8">
      <w:pPr>
        <w:keepNext/>
        <w:ind w:left="230"/>
      </w:pPr>
      <w:r>
        <w:rPr>
          <w:noProof/>
          <w:lang w:val="hr-HR" w:eastAsia="hr-HR"/>
        </w:rPr>
        <w:lastRenderedPageBreak/>
        <w:drawing>
          <wp:inline distT="0" distB="0" distL="0" distR="0" wp14:anchorId="04AEC508" wp14:editId="0DFA4988">
            <wp:extent cx="4817745" cy="3547386"/>
            <wp:effectExtent l="0" t="0" r="1905" b="0"/>
            <wp:docPr id="3" name="Slika 3" descr="C:\Users\Branimir\AppData\Local\Microsoft\Windows\INetCache\Content.Word\Lui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mir\AppData\Local\Microsoft\Windows\INetCache\Content.Word\LuisSearch.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745" cy="3547386"/>
                    </a:xfrm>
                    <a:prstGeom prst="rect">
                      <a:avLst/>
                    </a:prstGeom>
                    <a:noFill/>
                    <a:ln>
                      <a:noFill/>
                    </a:ln>
                  </pic:spPr>
                </pic:pic>
              </a:graphicData>
            </a:graphic>
          </wp:inline>
        </w:drawing>
      </w:r>
    </w:p>
    <w:p w14:paraId="6F24C3B3" w14:textId="7C09ECAB" w:rsidR="0065337D" w:rsidRDefault="00A519F8" w:rsidP="00A519F8">
      <w:pPr>
        <w:pStyle w:val="Opisslike"/>
        <w:jc w:val="center"/>
      </w:pPr>
      <w:r>
        <w:t xml:space="preserve">Image </w:t>
      </w:r>
      <w:fldSimple w:instr=" SEQ Image \* ARABIC ">
        <w:r>
          <w:rPr>
            <w:noProof/>
          </w:rPr>
          <w:t>3</w:t>
        </w:r>
      </w:fldSimple>
    </w:p>
    <w:p w14:paraId="075E078E" w14:textId="21A38496" w:rsidR="00A519F8" w:rsidRDefault="00A519F8" w:rsidP="00A519F8">
      <w:r>
        <w:t>Image 3 – training luis to recognize when the user wanted to find venue, when luis figures out that user wanted to search venues, block of code inside of the OQPYBot will be executed that will handle the request.</w:t>
      </w:r>
    </w:p>
    <w:p w14:paraId="1B00949B" w14:textId="77777777" w:rsidR="00A519F8" w:rsidRDefault="00A519F8" w:rsidP="00A519F8">
      <w:pPr>
        <w:keepNext/>
      </w:pPr>
      <w:r>
        <w:rPr>
          <w:noProof/>
          <w:lang w:val="hr-HR" w:eastAsia="hr-HR"/>
        </w:rPr>
        <w:lastRenderedPageBreak/>
        <w:drawing>
          <wp:inline distT="0" distB="0" distL="0" distR="0" wp14:anchorId="4CAF1475" wp14:editId="795B0746">
            <wp:extent cx="4817745" cy="3105638"/>
            <wp:effectExtent l="0" t="0" r="1905" b="0"/>
            <wp:docPr id="4" name="Slika 4" descr="C:\Users\Branimir\AppData\Local\Microsoft\Windows\INetCache\Content.Word\Screensho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mir\AppData\Local\Microsoft\Windows\INetCache\Content.Word\Screenshot0.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17745" cy="3105638"/>
                    </a:xfrm>
                    <a:prstGeom prst="rect">
                      <a:avLst/>
                    </a:prstGeom>
                    <a:noFill/>
                    <a:ln>
                      <a:noFill/>
                    </a:ln>
                  </pic:spPr>
                </pic:pic>
              </a:graphicData>
            </a:graphic>
          </wp:inline>
        </w:drawing>
      </w:r>
    </w:p>
    <w:p w14:paraId="19223A66" w14:textId="42E3E08F" w:rsidR="00A519F8" w:rsidRDefault="00A519F8" w:rsidP="00A519F8">
      <w:pPr>
        <w:pStyle w:val="Opisslike"/>
        <w:jc w:val="center"/>
      </w:pPr>
      <w:r>
        <w:t xml:space="preserve">Image </w:t>
      </w:r>
      <w:fldSimple w:instr=" SEQ Image \* ARABIC ">
        <w:r>
          <w:rPr>
            <w:noProof/>
          </w:rPr>
          <w:t>4</w:t>
        </w:r>
      </w:fldSimple>
    </w:p>
    <w:p w14:paraId="3B2A9CD9" w14:textId="0FCC29E6" w:rsidR="00A519F8" w:rsidRPr="00A519F8" w:rsidRDefault="00A519F8" w:rsidP="00A519F8">
      <w:r>
        <w:t>Image 4 – Bot in action in skype client, with some test data, names of the venues are, obviously, not real, this was just part of one debug session.</w:t>
      </w:r>
    </w:p>
    <w:p w14:paraId="49689C35" w14:textId="77777777" w:rsidR="00AC23CD" w:rsidRDefault="0057069F" w:rsidP="0057069F">
      <w:pPr>
        <w:pStyle w:val="Naslov2"/>
      </w:pPr>
      <w:r>
        <w:t>Current state</w:t>
      </w:r>
    </w:p>
    <w:p w14:paraId="4D3D7D03" w14:textId="77777777" w:rsidR="0057069F" w:rsidRPr="0057069F" w:rsidRDefault="0057069F" w:rsidP="009B4A51">
      <w:pPr>
        <w:ind w:left="230"/>
      </w:pPr>
      <w:r>
        <w:t xml:space="preserve">This project is a little bit behind OQPYManager project about 30-40% complete, </w:t>
      </w:r>
      <w:r w:rsidR="009B4A51">
        <w:t>because</w:t>
      </w:r>
      <w:r>
        <w:t xml:space="preserve"> there is a lot of moving parts in this one and a lot of try and error was required, because we had to learn the whole bot framework and Luis api. They are nice but one has to take ones time to understand how it ticks and it ticks quite beautify after you </w:t>
      </w:r>
      <w:r w:rsidR="009B4A51">
        <w:t>spend some time with it.</w:t>
      </w:r>
    </w:p>
    <w:p w14:paraId="4AF1BB2C" w14:textId="77777777" w:rsidR="0057069F" w:rsidRPr="0057069F" w:rsidRDefault="0057069F" w:rsidP="0057069F"/>
    <w:p w14:paraId="2AC00F17" w14:textId="1358F5DF" w:rsidR="003063FE" w:rsidRPr="002E2DEA" w:rsidRDefault="003063FE" w:rsidP="00A519F8">
      <w:pPr>
        <w:pStyle w:val="Naslov1"/>
        <w:ind w:left="0"/>
      </w:pPr>
      <w:bookmarkStart w:id="1" w:name="_GoBack"/>
      <w:bookmarkEnd w:id="1"/>
    </w:p>
    <w:p w14:paraId="250FA772" w14:textId="77777777" w:rsidR="003063FE" w:rsidRPr="002E2DEA" w:rsidRDefault="003063FE" w:rsidP="008E6250">
      <w:pPr>
        <w:pStyle w:val="Referenca"/>
        <w:spacing w:after="0"/>
      </w:pPr>
    </w:p>
    <w:sectPr w:rsidR="003063FE" w:rsidRPr="002E2DEA" w:rsidSect="003063FE">
      <w:headerReference w:type="even" r:id="rId32"/>
      <w:footerReference w:type="first" r:id="rId33"/>
      <w:pgSz w:w="11907" w:h="16839"/>
      <w:pgMar w:top="2160" w:right="2160" w:bottom="2160" w:left="2160" w:header="1440" w:footer="108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animir Ričko" w:date="2017-04-01T17:28:00Z" w:initials="BR">
    <w:p w14:paraId="62F81D94" w14:textId="77777777" w:rsidR="00CD0C33" w:rsidRDefault="00CD0C33" w:rsidP="00CD0C33">
      <w:pPr>
        <w:pStyle w:val="Tekstkomentara"/>
      </w:pPr>
      <w:r>
        <w:rPr>
          <w:rStyle w:val="Referencakomentara"/>
        </w:rPr>
        <w:annotationRef/>
      </w:r>
      <w:r>
        <w:t>It 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F81D9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12EE8" w14:textId="77777777" w:rsidR="00D922F7" w:rsidRDefault="00D922F7">
      <w:r>
        <w:separator/>
      </w:r>
    </w:p>
    <w:p w14:paraId="41617D1B" w14:textId="77777777" w:rsidR="00D922F7" w:rsidRDefault="00D922F7"/>
  </w:endnote>
  <w:endnote w:type="continuationSeparator" w:id="0">
    <w:p w14:paraId="04F57E27" w14:textId="77777777" w:rsidR="00D922F7" w:rsidRDefault="00D922F7">
      <w:r>
        <w:continuationSeparator/>
      </w:r>
    </w:p>
    <w:p w14:paraId="58F54AE6" w14:textId="77777777" w:rsidR="00D922F7" w:rsidRDefault="00D922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14288" w14:textId="065EDB5B" w:rsidR="002F4D00" w:rsidRDefault="002F4D00">
    <w:pPr>
      <w:pStyle w:val="Podnoje"/>
    </w:pPr>
    <w:r>
      <w:rPr>
        <w:rStyle w:val="Brojstranice"/>
      </w:rPr>
      <w:fldChar w:fldCharType="begin"/>
    </w:r>
    <w:r>
      <w:rPr>
        <w:rStyle w:val="Brojstranice"/>
      </w:rPr>
      <w:instrText xml:space="preserve"> PAGE </w:instrText>
    </w:r>
    <w:r>
      <w:rPr>
        <w:rStyle w:val="Brojstranice"/>
      </w:rPr>
      <w:fldChar w:fldCharType="separate"/>
    </w:r>
    <w:r w:rsidR="00A519F8">
      <w:rPr>
        <w:rStyle w:val="Brojstranice"/>
        <w:noProof/>
      </w:rPr>
      <w:t>1</w:t>
    </w:r>
    <w:r>
      <w:rPr>
        <w:rStyle w:val="Brojstranice"/>
      </w:rPr>
      <w:fldChar w:fldCharType="end"/>
    </w:r>
  </w:p>
  <w:p w14:paraId="77A22C67" w14:textId="77777777" w:rsidR="002F4D00" w:rsidRDefault="002F4D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0FA3F" w14:textId="77777777" w:rsidR="00D922F7" w:rsidRDefault="00D922F7">
      <w:r>
        <w:separator/>
      </w:r>
    </w:p>
    <w:p w14:paraId="4E6D00ED" w14:textId="77777777" w:rsidR="00D922F7" w:rsidRDefault="00D922F7"/>
  </w:footnote>
  <w:footnote w:type="continuationSeparator" w:id="0">
    <w:p w14:paraId="386FF77A" w14:textId="77777777" w:rsidR="00D922F7" w:rsidRDefault="00D922F7">
      <w:r>
        <w:continuationSeparator/>
      </w:r>
    </w:p>
    <w:p w14:paraId="3A75E002" w14:textId="77777777" w:rsidR="00D922F7" w:rsidRDefault="00D922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C2E7F" w14:textId="77777777" w:rsidR="002F4D00" w:rsidRDefault="002F4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51E50"/>
    <w:multiLevelType w:val="multilevel"/>
    <w:tmpl w:val="3A16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animir Ričko">
    <w15:presenceInfo w15:providerId="None" w15:userId="Branimir Rič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58"/>
    <w:rsid w:val="00093858"/>
    <w:rsid w:val="000D2E44"/>
    <w:rsid w:val="001E058C"/>
    <w:rsid w:val="00272E9B"/>
    <w:rsid w:val="002E2DEA"/>
    <w:rsid w:val="002F4D00"/>
    <w:rsid w:val="003063FE"/>
    <w:rsid w:val="003811B6"/>
    <w:rsid w:val="00566FD8"/>
    <w:rsid w:val="0057069F"/>
    <w:rsid w:val="0065337D"/>
    <w:rsid w:val="00716C73"/>
    <w:rsid w:val="00791C83"/>
    <w:rsid w:val="00835FE1"/>
    <w:rsid w:val="00887248"/>
    <w:rsid w:val="008E6250"/>
    <w:rsid w:val="009628B6"/>
    <w:rsid w:val="009B4A51"/>
    <w:rsid w:val="00A519F8"/>
    <w:rsid w:val="00A822D6"/>
    <w:rsid w:val="00A8505B"/>
    <w:rsid w:val="00A90FE1"/>
    <w:rsid w:val="00AA16B4"/>
    <w:rsid w:val="00AC23CD"/>
    <w:rsid w:val="00B12F82"/>
    <w:rsid w:val="00C10F9C"/>
    <w:rsid w:val="00CD0C33"/>
    <w:rsid w:val="00D922F7"/>
    <w:rsid w:val="00EF7AEA"/>
    <w:rsid w:val="00F22FF4"/>
    <w:rsid w:val="00F325D9"/>
    <w:rsid w:val="00F3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347A6"/>
  <w15:docId w15:val="{2D44F132-41CE-424C-9D3E-557C951D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right" w:pos="8640"/>
      </w:tabs>
      <w:spacing w:after="240" w:line="480" w:lineRule="auto"/>
      <w:jc w:val="both"/>
    </w:pPr>
    <w:rPr>
      <w:spacing w:val="-2"/>
      <w:sz w:val="22"/>
      <w:szCs w:val="22"/>
    </w:rPr>
  </w:style>
  <w:style w:type="paragraph" w:styleId="Naslov1">
    <w:name w:val="heading 1"/>
    <w:basedOn w:val="Normal"/>
    <w:next w:val="Normal"/>
    <w:qFormat/>
    <w:pPr>
      <w:keepNext/>
      <w:spacing w:before="280"/>
      <w:ind w:left="-720"/>
      <w:jc w:val="left"/>
      <w:outlineLvl w:val="0"/>
    </w:pPr>
    <w:rPr>
      <w:rFonts w:ascii="Arial" w:hAnsi="Arial" w:cs="Arial"/>
      <w:b/>
      <w:sz w:val="28"/>
      <w:szCs w:val="28"/>
    </w:rPr>
  </w:style>
  <w:style w:type="paragraph" w:styleId="Naslov2">
    <w:name w:val="heading 2"/>
    <w:basedOn w:val="Normal"/>
    <w:next w:val="Normal"/>
    <w:qFormat/>
    <w:pPr>
      <w:keepNext/>
      <w:spacing w:line="360" w:lineRule="auto"/>
      <w:jc w:val="left"/>
      <w:outlineLvl w:val="1"/>
    </w:pPr>
    <w:rPr>
      <w:rFonts w:ascii="Arial" w:hAnsi="Arial" w:cs="Arial"/>
      <w:b/>
      <w:kern w:val="28"/>
      <w:sz w:val="24"/>
      <w:szCs w:val="24"/>
    </w:rPr>
  </w:style>
  <w:style w:type="paragraph" w:styleId="Naslov3">
    <w:name w:val="heading 3"/>
    <w:basedOn w:val="Normal"/>
    <w:next w:val="Normal"/>
    <w:qFormat/>
    <w:pPr>
      <w:keepNext/>
      <w:spacing w:line="360" w:lineRule="auto"/>
      <w:jc w:val="left"/>
      <w:outlineLvl w:val="2"/>
    </w:pPr>
    <w:rPr>
      <w:i/>
      <w:spacing w:val="0"/>
      <w:kern w:val="28"/>
    </w:rPr>
  </w:style>
  <w:style w:type="paragraph" w:styleId="Naslov4">
    <w:name w:val="heading 4"/>
    <w:basedOn w:val="Normal"/>
    <w:next w:val="Normal"/>
    <w:qFormat/>
    <w:pPr>
      <w:keepNext/>
      <w:spacing w:line="360" w:lineRule="auto"/>
      <w:jc w:val="left"/>
      <w:outlineLvl w:val="3"/>
    </w:pPr>
    <w:rPr>
      <w:i/>
      <w:spacing w:val="0"/>
      <w:kern w:val="28"/>
    </w:rPr>
  </w:style>
  <w:style w:type="paragraph" w:styleId="Naslov5">
    <w:name w:val="heading 5"/>
    <w:basedOn w:val="Normal"/>
    <w:next w:val="Normal"/>
    <w:qFormat/>
    <w:pPr>
      <w:keepNext/>
      <w:spacing w:line="360" w:lineRule="auto"/>
      <w:jc w:val="center"/>
      <w:outlineLvl w:val="4"/>
    </w:pPr>
    <w:rPr>
      <w:i/>
      <w:spacing w:val="0"/>
      <w:kern w:val="28"/>
    </w:rPr>
  </w:style>
  <w:style w:type="paragraph" w:styleId="Naslov6">
    <w:name w:val="heading 6"/>
    <w:basedOn w:val="Normal"/>
    <w:next w:val="Normal"/>
    <w:qFormat/>
    <w:pPr>
      <w:keepNext/>
      <w:spacing w:before="120" w:after="80"/>
      <w:jc w:val="center"/>
      <w:outlineLvl w:val="5"/>
    </w:pPr>
    <w:rPr>
      <w:smallCaps/>
      <w:spacing w:val="20"/>
      <w:kern w:val="28"/>
    </w:rPr>
  </w:style>
  <w:style w:type="paragraph" w:styleId="Naslov7">
    <w:name w:val="heading 7"/>
    <w:basedOn w:val="Normal"/>
    <w:next w:val="Normal"/>
    <w:qFormat/>
    <w:pPr>
      <w:keepNext/>
      <w:spacing w:before="80" w:after="60"/>
      <w:outlineLvl w:val="6"/>
    </w:pPr>
    <w:rPr>
      <w:caps/>
      <w:spacing w:val="0"/>
      <w:kern w:val="28"/>
    </w:rPr>
  </w:style>
  <w:style w:type="paragraph" w:styleId="Naslov8">
    <w:name w:val="heading 8"/>
    <w:basedOn w:val="Normal"/>
    <w:next w:val="Normal"/>
    <w:qFormat/>
    <w:pPr>
      <w:keepNext/>
      <w:spacing w:line="360" w:lineRule="auto"/>
      <w:jc w:val="center"/>
      <w:outlineLvl w:val="7"/>
    </w:pPr>
    <w:rPr>
      <w:kern w:val="28"/>
    </w:rPr>
  </w:style>
  <w:style w:type="paragraph" w:styleId="Naslov9">
    <w:name w:val="heading 9"/>
    <w:basedOn w:val="Normal"/>
    <w:next w:val="Normal"/>
    <w:qFormat/>
    <w:pPr>
      <w:keepNext/>
      <w:spacing w:line="360" w:lineRule="auto"/>
      <w:jc w:val="left"/>
      <w:outlineLvl w:val="8"/>
    </w:pPr>
    <w:rPr>
      <w:kern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adraj1">
    <w:name w:val="toc 1"/>
    <w:basedOn w:val="Normal"/>
    <w:semiHidden/>
    <w:pPr>
      <w:tabs>
        <w:tab w:val="clear" w:pos="8640"/>
        <w:tab w:val="right" w:leader="dot" w:pos="7440"/>
      </w:tabs>
    </w:pPr>
  </w:style>
  <w:style w:type="paragraph" w:styleId="Sadraj2">
    <w:name w:val="toc 2"/>
    <w:basedOn w:val="Normal"/>
    <w:semiHidden/>
    <w:pPr>
      <w:tabs>
        <w:tab w:val="clear" w:pos="8640"/>
        <w:tab w:val="right" w:leader="dot" w:pos="7440"/>
      </w:tabs>
      <w:ind w:left="360"/>
    </w:pPr>
  </w:style>
  <w:style w:type="paragraph" w:styleId="Sadraj3">
    <w:name w:val="toc 3"/>
    <w:basedOn w:val="Normal"/>
    <w:semiHidden/>
    <w:pPr>
      <w:tabs>
        <w:tab w:val="right" w:leader="dot" w:pos="8640"/>
      </w:tabs>
      <w:ind w:left="720"/>
    </w:pPr>
  </w:style>
  <w:style w:type="paragraph" w:styleId="Sadraj4">
    <w:name w:val="toc 4"/>
    <w:basedOn w:val="Normal"/>
    <w:semiHidden/>
    <w:pPr>
      <w:tabs>
        <w:tab w:val="right" w:leader="dot" w:pos="8640"/>
      </w:tabs>
      <w:ind w:left="1080"/>
    </w:pPr>
  </w:style>
  <w:style w:type="paragraph" w:styleId="Sadraj5">
    <w:name w:val="toc 5"/>
    <w:basedOn w:val="Normal"/>
    <w:semiHidden/>
    <w:pPr>
      <w:tabs>
        <w:tab w:val="right" w:leader="dot" w:pos="8640"/>
      </w:tabs>
      <w:ind w:left="1440"/>
    </w:pPr>
  </w:style>
  <w:style w:type="paragraph" w:styleId="Tekstfusnote">
    <w:name w:val="footnote text"/>
    <w:basedOn w:val="Normal"/>
    <w:semiHidden/>
    <w:pPr>
      <w:spacing w:after="120"/>
    </w:pPr>
  </w:style>
  <w:style w:type="paragraph" w:styleId="Tekstkomentara">
    <w:name w:val="annotation text"/>
    <w:basedOn w:val="Normal"/>
    <w:link w:val="TekstkomentaraChar"/>
    <w:semiHidden/>
    <w:pPr>
      <w:tabs>
        <w:tab w:val="left" w:pos="187"/>
      </w:tabs>
      <w:spacing w:after="120" w:line="220" w:lineRule="exact"/>
      <w:ind w:left="187" w:hanging="187"/>
    </w:pPr>
  </w:style>
  <w:style w:type="paragraph" w:styleId="Podnoje">
    <w:name w:val="footer"/>
    <w:basedOn w:val="Normal"/>
    <w:pPr>
      <w:keepLines/>
      <w:tabs>
        <w:tab w:val="center" w:pos="4320"/>
      </w:tabs>
      <w:jc w:val="center"/>
    </w:pPr>
  </w:style>
  <w:style w:type="paragraph" w:styleId="Tekstkrajnjebiljeke">
    <w:name w:val="endnote text"/>
    <w:basedOn w:val="Normal"/>
    <w:semiHidden/>
    <w:pPr>
      <w:tabs>
        <w:tab w:val="left" w:pos="187"/>
      </w:tabs>
      <w:spacing w:after="120" w:line="220" w:lineRule="exact"/>
      <w:ind w:left="187" w:hanging="187"/>
    </w:pPr>
    <w:rPr>
      <w:sz w:val="18"/>
      <w:szCs w:val="18"/>
    </w:rPr>
  </w:style>
  <w:style w:type="paragraph" w:styleId="Tekstmakronaredbe">
    <w:name w:val="macro"/>
    <w:basedOn w:val="Normal"/>
    <w:semiHidden/>
    <w:pPr>
      <w:spacing w:after="120" w:line="240" w:lineRule="auto"/>
    </w:pPr>
    <w:rPr>
      <w:rFonts w:ascii="Courier New" w:hAnsi="Courier New" w:cs="Courier New"/>
    </w:rPr>
  </w:style>
  <w:style w:type="paragraph" w:styleId="Naslovtabliceizvora">
    <w:name w:val="toa heading"/>
    <w:basedOn w:val="Normal"/>
    <w:next w:val="Normal"/>
    <w:semiHidden/>
    <w:pPr>
      <w:keepNext/>
      <w:keepLines/>
      <w:spacing w:before="280"/>
      <w:jc w:val="left"/>
    </w:pPr>
    <w:rPr>
      <w:b/>
      <w:kern w:val="28"/>
    </w:rPr>
  </w:style>
  <w:style w:type="paragraph" w:customStyle="1" w:styleId="Naslovnaslovnestranice">
    <w:name w:val="Naslov naslovne stranice"/>
    <w:basedOn w:val="Normal"/>
    <w:next w:val="Normal"/>
    <w:pPr>
      <w:keepNext/>
      <w:keepLines/>
      <w:tabs>
        <w:tab w:val="clear" w:pos="8640"/>
      </w:tabs>
      <w:spacing w:before="4000" w:after="5700" w:line="240" w:lineRule="auto"/>
      <w:jc w:val="center"/>
    </w:pPr>
    <w:rPr>
      <w:spacing w:val="5"/>
      <w:kern w:val="28"/>
      <w:sz w:val="40"/>
      <w:szCs w:val="40"/>
      <w:lang w:bidi="en-US"/>
    </w:rPr>
  </w:style>
  <w:style w:type="paragraph" w:customStyle="1" w:styleId="Informacijeonaslovnojstranici">
    <w:name w:val="Informacije o naslovnoj stranici"/>
    <w:pPr>
      <w:ind w:left="120" w:firstLine="120"/>
      <w:jc w:val="right"/>
    </w:pPr>
    <w:rPr>
      <w:noProof/>
      <w:sz w:val="24"/>
      <w:szCs w:val="24"/>
      <w:lang w:bidi="en-US"/>
    </w:rPr>
  </w:style>
  <w:style w:type="paragraph" w:customStyle="1" w:styleId="Referenca">
    <w:name w:val="Referenca"/>
    <w:basedOn w:val="Normal"/>
    <w:pPr>
      <w:spacing w:line="240" w:lineRule="auto"/>
      <w:jc w:val="left"/>
    </w:pPr>
    <w:rPr>
      <w:lang w:bidi="en-US"/>
    </w:rPr>
  </w:style>
  <w:style w:type="character" w:styleId="Referencafusnote">
    <w:name w:val="footnote reference"/>
    <w:semiHidden/>
    <w:rPr>
      <w:vertAlign w:val="superscript"/>
    </w:rPr>
  </w:style>
  <w:style w:type="character" w:styleId="Referencakomentara">
    <w:name w:val="annotation reference"/>
    <w:semiHidden/>
    <w:rPr>
      <w:sz w:val="16"/>
    </w:rPr>
  </w:style>
  <w:style w:type="character" w:styleId="Referencakrajnjebiljeke">
    <w:name w:val="endnote reference"/>
    <w:semiHidden/>
    <w:rPr>
      <w:vertAlign w:val="superscript"/>
    </w:rPr>
  </w:style>
  <w:style w:type="table" w:customStyle="1" w:styleId="Tablicanormalno">
    <w:name w:val="Tablica normalno"/>
    <w:semiHidden/>
    <w:tblPr>
      <w:tblCellMar>
        <w:top w:w="0" w:type="dxa"/>
        <w:left w:w="108" w:type="dxa"/>
        <w:bottom w:w="0" w:type="dxa"/>
        <w:right w:w="108" w:type="dxa"/>
      </w:tblCellMar>
    </w:tblPr>
  </w:style>
  <w:style w:type="character" w:styleId="Brojstranice">
    <w:name w:val="page number"/>
    <w:basedOn w:val="Zadanifontodlomka"/>
  </w:style>
  <w:style w:type="paragraph" w:styleId="Zaglavlje">
    <w:name w:val="header"/>
    <w:basedOn w:val="Normal"/>
    <w:pPr>
      <w:tabs>
        <w:tab w:val="center" w:pos="4320"/>
      </w:tabs>
    </w:pPr>
  </w:style>
  <w:style w:type="character" w:styleId="Istaknuto">
    <w:name w:val="Emphasis"/>
    <w:basedOn w:val="Zadanifontodlomka"/>
    <w:uiPriority w:val="20"/>
    <w:qFormat/>
    <w:rsid w:val="00093858"/>
    <w:rPr>
      <w:i/>
      <w:iCs/>
    </w:rPr>
  </w:style>
  <w:style w:type="paragraph" w:styleId="Opisslike">
    <w:name w:val="caption"/>
    <w:basedOn w:val="Normal"/>
    <w:next w:val="Normal"/>
    <w:unhideWhenUsed/>
    <w:qFormat/>
    <w:rsid w:val="009628B6"/>
    <w:pPr>
      <w:spacing w:after="200" w:line="240" w:lineRule="auto"/>
    </w:pPr>
    <w:rPr>
      <w:i/>
      <w:iCs/>
      <w:color w:val="1F497D" w:themeColor="text2"/>
      <w:sz w:val="18"/>
      <w:szCs w:val="18"/>
    </w:rPr>
  </w:style>
  <w:style w:type="character" w:customStyle="1" w:styleId="apple-converted-space">
    <w:name w:val="apple-converted-space"/>
    <w:basedOn w:val="Zadanifontodlomka"/>
    <w:rsid w:val="009628B6"/>
  </w:style>
  <w:style w:type="character" w:styleId="HTML-kod">
    <w:name w:val="HTML Code"/>
    <w:basedOn w:val="Zadanifontodlomka"/>
    <w:uiPriority w:val="99"/>
    <w:semiHidden/>
    <w:unhideWhenUsed/>
    <w:rsid w:val="009628B6"/>
    <w:rPr>
      <w:rFonts w:ascii="Courier New" w:eastAsia="Times New Roman" w:hAnsi="Courier New" w:cs="Courier New"/>
      <w:sz w:val="20"/>
      <w:szCs w:val="20"/>
    </w:rPr>
  </w:style>
  <w:style w:type="character" w:styleId="Hiperveza">
    <w:name w:val="Hyperlink"/>
    <w:basedOn w:val="Zadanifontodlomka"/>
    <w:uiPriority w:val="99"/>
    <w:unhideWhenUsed/>
    <w:rsid w:val="009628B6"/>
    <w:rPr>
      <w:color w:val="0000FF"/>
      <w:u w:val="single"/>
    </w:rPr>
  </w:style>
  <w:style w:type="character" w:styleId="Spominjanje">
    <w:name w:val="Mention"/>
    <w:basedOn w:val="Zadanifontodlomka"/>
    <w:uiPriority w:val="99"/>
    <w:semiHidden/>
    <w:unhideWhenUsed/>
    <w:rsid w:val="00C10F9C"/>
    <w:rPr>
      <w:color w:val="2B579A"/>
      <w:shd w:val="clear" w:color="auto" w:fill="E6E6E6"/>
    </w:rPr>
  </w:style>
  <w:style w:type="paragraph" w:styleId="Predmetkomentara">
    <w:name w:val="annotation subject"/>
    <w:basedOn w:val="Tekstkomentara"/>
    <w:next w:val="Tekstkomentara"/>
    <w:link w:val="PredmetkomentaraChar"/>
    <w:semiHidden/>
    <w:unhideWhenUsed/>
    <w:rsid w:val="00CD0C33"/>
    <w:pPr>
      <w:tabs>
        <w:tab w:val="clear" w:pos="187"/>
      </w:tabs>
      <w:spacing w:after="240" w:line="240" w:lineRule="auto"/>
      <w:ind w:left="0" w:firstLine="0"/>
    </w:pPr>
    <w:rPr>
      <w:b/>
      <w:bCs/>
      <w:sz w:val="20"/>
      <w:szCs w:val="20"/>
    </w:rPr>
  </w:style>
  <w:style w:type="character" w:customStyle="1" w:styleId="TekstkomentaraChar">
    <w:name w:val="Tekst komentara Char"/>
    <w:basedOn w:val="Zadanifontodlomka"/>
    <w:link w:val="Tekstkomentara"/>
    <w:semiHidden/>
    <w:rsid w:val="00CD0C33"/>
    <w:rPr>
      <w:spacing w:val="-2"/>
      <w:sz w:val="22"/>
      <w:szCs w:val="22"/>
    </w:rPr>
  </w:style>
  <w:style w:type="character" w:customStyle="1" w:styleId="PredmetkomentaraChar">
    <w:name w:val="Predmet komentara Char"/>
    <w:basedOn w:val="TekstkomentaraChar"/>
    <w:link w:val="Predmetkomentara"/>
    <w:semiHidden/>
    <w:rsid w:val="00CD0C33"/>
    <w:rPr>
      <w:b/>
      <w:bCs/>
      <w:spacing w:val="-2"/>
      <w:sz w:val="22"/>
      <w:szCs w:val="22"/>
    </w:rPr>
  </w:style>
  <w:style w:type="paragraph" w:styleId="Tekstbalonia">
    <w:name w:val="Balloon Text"/>
    <w:basedOn w:val="Normal"/>
    <w:link w:val="TekstbaloniaChar"/>
    <w:rsid w:val="00CD0C33"/>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CD0C33"/>
    <w:rPr>
      <w:rFonts w:ascii="Segoe UI" w:hAnsi="Segoe UI" w:cs="Segoe UI"/>
      <w:spacing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653471">
      <w:bodyDiv w:val="1"/>
      <w:marLeft w:val="0"/>
      <w:marRight w:val="0"/>
      <w:marTop w:val="0"/>
      <w:marBottom w:val="0"/>
      <w:divBdr>
        <w:top w:val="none" w:sz="0" w:space="0" w:color="auto"/>
        <w:left w:val="none" w:sz="0" w:space="0" w:color="auto"/>
        <w:bottom w:val="none" w:sz="0" w:space="0" w:color="auto"/>
        <w:right w:val="none" w:sz="0" w:space="0" w:color="auto"/>
      </w:divBdr>
    </w:div>
    <w:div w:id="172328322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net/core" TargetMode="External"/><Relationship Id="rId18" Type="http://schemas.openxmlformats.org/officeDocument/2006/relationships/image" Target="media/image2.png"/><Relationship Id="rId26" Type="http://schemas.openxmlformats.org/officeDocument/2006/relationships/hyperlink" Target="https://www.luis.ai/home/index" TargetMode="External"/><Relationship Id="rId3" Type="http://schemas.openxmlformats.org/officeDocument/2006/relationships/customXml" Target="../customXml/item3.xml"/><Relationship Id="rId21" Type="http://schemas.openxmlformats.org/officeDocument/2006/relationships/hyperlink" Target="https://github.com/domaindrivendev/Swashbuckle.AspNetCor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sdn.microsoft.com/en-us/library/67ef8sbd.aspx" TargetMode="External"/><Relationship Id="rId17" Type="http://schemas.openxmlformats.org/officeDocument/2006/relationships/hyperlink" Target="https://docs.microsoft.com/en-us/aspnet/mvc/overview/getting-started/introduction/adding-a-controller" TargetMode="External"/><Relationship Id="rId25" Type="http://schemas.openxmlformats.org/officeDocument/2006/relationships/hyperlink" Target="https://dev.botframework.co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Representational_state_transfer" TargetMode="External"/><Relationship Id="rId20" Type="http://schemas.openxmlformats.org/officeDocument/2006/relationships/hyperlink" Target="http://swagger.i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asp.net/"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s.microsoft.com/en-us/ef/core/" TargetMode="External"/><Relationship Id="rId23" Type="http://schemas.openxmlformats.org/officeDocument/2006/relationships/hyperlink" Target="https://msdn.microsoft.com/en-us/library/w0x726c2(v=vs.110).aspx" TargetMode="External"/><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microsoft.com/en-us/aspnet/core/fundamentals/middleware"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sp.net/core" TargetMode="External"/><Relationship Id="rId22" Type="http://schemas.openxmlformats.org/officeDocument/2006/relationships/hyperlink" Target="https://curl.haxx.se/" TargetMode="External"/><Relationship Id="rId27" Type="http://schemas.openxmlformats.org/officeDocument/2006/relationships/hyperlink" Target="https://github.com/dotnet/standard/blob/master/docs/netstandard-20/README.md" TargetMode="External"/><Relationship Id="rId30" Type="http://schemas.openxmlformats.org/officeDocument/2006/relationships/image" Target="media/image3.png"/><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imir\AppData\Roaming\Microsoft\Templates\Seminarski%20r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CE6EEBCA2A20434687F63529BC62C70C0400B49D3FDEBF6E5C4BBABD28DFF7A72F5A" ma:contentTypeVersion="54" ma:contentTypeDescription="Create a new document." ma:contentTypeScope="" ma:versionID="58ff7075f9734c70ab641fcf680773ae">
  <xsd:schema xmlns:xsd="http://www.w3.org/2001/XMLSchema" xmlns:xs="http://www.w3.org/2001/XMLSchema" xmlns:p="http://schemas.microsoft.com/office/2006/metadata/properties" xmlns:ns2="8badc642-15f9-493b-af2e-800910d66b6f" targetNamespace="http://schemas.microsoft.com/office/2006/metadata/properties" ma:root="true" ma:fieldsID="de94c5732a8b162287d2446f6e1438f1" ns2:_="">
    <xsd:import namespace="8badc642-15f9-493b-af2e-800910d66b6f"/>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dc642-15f9-493b-af2e-800910d66b6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069000a1-ebd1-4561-a409-e2a811eea2fe}"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242CDFB2-E9AA-41D4-B020-0C08EC68947A}" ma:internalName="CSXSubmissionMarket" ma:readOnly="false" ma:showField="MarketName" ma:web="8badc642-15f9-493b-af2e-800910d66b6f">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92edc058-e423-4792-9b61-e659cfc9195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CE75894-05D9-4C45-93AB-724995D6B13E}" ma:internalName="InProjectListLookup" ma:readOnly="true" ma:showField="InProjectList"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b682b718-e217-497b-9c91-6b2604332d2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CE75894-05D9-4C45-93AB-724995D6B13E}" ma:internalName="LastCompleteVersionLookup" ma:readOnly="true" ma:showField="LastCompleteVersion"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CE75894-05D9-4C45-93AB-724995D6B13E}" ma:internalName="LastPreviewErrorLookup" ma:readOnly="true" ma:showField="LastPreviewError"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CE75894-05D9-4C45-93AB-724995D6B13E}" ma:internalName="LastPreviewResultLookup" ma:readOnly="true" ma:showField="LastPreviewResult"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CE75894-05D9-4C45-93AB-724995D6B13E}" ma:internalName="LastPreviewAttemptDateLookup" ma:readOnly="true" ma:showField="LastPreviewAttemptDat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CE75894-05D9-4C45-93AB-724995D6B13E}" ma:internalName="LastPreviewedByLookup" ma:readOnly="true" ma:showField="LastPreviewedBy"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CE75894-05D9-4C45-93AB-724995D6B13E}" ma:internalName="LastPreviewTimeLookup" ma:readOnly="true" ma:showField="LastPreviewTim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CE75894-05D9-4C45-93AB-724995D6B13E}" ma:internalName="LastPreviewVersionLookup" ma:readOnly="true" ma:showField="LastPreviewVersion"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CE75894-05D9-4C45-93AB-724995D6B13E}" ma:internalName="LastPublishErrorLookup" ma:readOnly="true" ma:showField="LastPublishError"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CE75894-05D9-4C45-93AB-724995D6B13E}" ma:internalName="LastPublishResultLookup" ma:readOnly="true" ma:showField="LastPublishResult"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CE75894-05D9-4C45-93AB-724995D6B13E}" ma:internalName="LastPublishAttemptDateLookup" ma:readOnly="true" ma:showField="LastPublishAttemptDat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CE75894-05D9-4C45-93AB-724995D6B13E}" ma:internalName="LastPublishedByLookup" ma:readOnly="true" ma:showField="LastPublishedBy"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CE75894-05D9-4C45-93AB-724995D6B13E}" ma:internalName="LastPublishTimeLookup" ma:readOnly="true" ma:showField="LastPublishTim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CE75894-05D9-4C45-93AB-724995D6B13E}" ma:internalName="LastPublishVersionLookup" ma:readOnly="true" ma:showField="LastPublishVersion"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40AED7CC-D31B-4E42-956F-872B0282B0E2}" ma:internalName="LocLastLocAttemptVersionLookup" ma:readOnly="false" ma:showField="LastLocAttemptVersion" ma:web="8badc642-15f9-493b-af2e-800910d66b6f">
      <xsd:simpleType>
        <xsd:restriction base="dms:Lookup"/>
      </xsd:simpleType>
    </xsd:element>
    <xsd:element name="LocLastLocAttemptVersionTypeLookup" ma:index="71" nillable="true" ma:displayName="Loc Last Loc Attempt Version Type" ma:default="" ma:list="{40AED7CC-D31B-4E42-956F-872B0282B0E2}" ma:internalName="LocLastLocAttemptVersionTypeLookup" ma:readOnly="true" ma:showField="LastLocAttemptVersionType" ma:web="8badc642-15f9-493b-af2e-800910d66b6f">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40AED7CC-D31B-4E42-956F-872B0282B0E2}" ma:internalName="LocNewPublishedVersionLookup" ma:readOnly="true" ma:showField="NewPublishedVersion" ma:web="8badc642-15f9-493b-af2e-800910d66b6f">
      <xsd:simpleType>
        <xsd:restriction base="dms:Lookup"/>
      </xsd:simpleType>
    </xsd:element>
    <xsd:element name="LocOverallHandbackStatusLookup" ma:index="75" nillable="true" ma:displayName="Loc Overall Handback Status" ma:default="" ma:list="{40AED7CC-D31B-4E42-956F-872B0282B0E2}" ma:internalName="LocOverallHandbackStatusLookup" ma:readOnly="true" ma:showField="OverallHandbackStatus" ma:web="8badc642-15f9-493b-af2e-800910d66b6f">
      <xsd:simpleType>
        <xsd:restriction base="dms:Lookup"/>
      </xsd:simpleType>
    </xsd:element>
    <xsd:element name="LocOverallLocStatusLookup" ma:index="76" nillable="true" ma:displayName="Loc Overall Localize Status" ma:default="" ma:list="{40AED7CC-D31B-4E42-956F-872B0282B0E2}" ma:internalName="LocOverallLocStatusLookup" ma:readOnly="true" ma:showField="OverallLocStatus" ma:web="8badc642-15f9-493b-af2e-800910d66b6f">
      <xsd:simpleType>
        <xsd:restriction base="dms:Lookup"/>
      </xsd:simpleType>
    </xsd:element>
    <xsd:element name="LocOverallPreviewStatusLookup" ma:index="77" nillable="true" ma:displayName="Loc Overall Preview Status" ma:default="" ma:list="{40AED7CC-D31B-4E42-956F-872B0282B0E2}" ma:internalName="LocOverallPreviewStatusLookup" ma:readOnly="true" ma:showField="OverallPreviewStatus" ma:web="8badc642-15f9-493b-af2e-800910d66b6f">
      <xsd:simpleType>
        <xsd:restriction base="dms:Lookup"/>
      </xsd:simpleType>
    </xsd:element>
    <xsd:element name="LocOverallPublishStatusLookup" ma:index="78" nillable="true" ma:displayName="Loc Overall Publish Status" ma:default="" ma:list="{40AED7CC-D31B-4E42-956F-872B0282B0E2}" ma:internalName="LocOverallPublishStatusLookup" ma:readOnly="true" ma:showField="OverallPublishStatus" ma:web="8badc642-15f9-493b-af2e-800910d66b6f">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40AED7CC-D31B-4E42-956F-872B0282B0E2}" ma:internalName="LocProcessedForHandoffsLookup" ma:readOnly="true" ma:showField="ProcessedForHandoffs" ma:web="8badc642-15f9-493b-af2e-800910d66b6f">
      <xsd:simpleType>
        <xsd:restriction base="dms:Lookup"/>
      </xsd:simpleType>
    </xsd:element>
    <xsd:element name="LocProcessedForMarketsLookup" ma:index="81" nillable="true" ma:displayName="Loc Processed For Markets" ma:default="" ma:list="{40AED7CC-D31B-4E42-956F-872B0282B0E2}" ma:internalName="LocProcessedForMarketsLookup" ma:readOnly="true" ma:showField="ProcessedForMarkets" ma:web="8badc642-15f9-493b-af2e-800910d66b6f">
      <xsd:simpleType>
        <xsd:restriction base="dms:Lookup"/>
      </xsd:simpleType>
    </xsd:element>
    <xsd:element name="LocPublishedDependentAssetsLookup" ma:index="82" nillable="true" ma:displayName="Loc Published Dependent Assets" ma:default="" ma:list="{40AED7CC-D31B-4E42-956F-872B0282B0E2}" ma:internalName="LocPublishedDependentAssetsLookup" ma:readOnly="true" ma:showField="PublishedDependentAssets" ma:web="8badc642-15f9-493b-af2e-800910d66b6f">
      <xsd:simpleType>
        <xsd:restriction base="dms:Lookup"/>
      </xsd:simpleType>
    </xsd:element>
    <xsd:element name="LocPublishedLinkedAssetsLookup" ma:index="83" nillable="true" ma:displayName="Loc Published Linked Assets" ma:default="" ma:list="{40AED7CC-D31B-4E42-956F-872B0282B0E2}" ma:internalName="LocPublishedLinkedAssetsLookup" ma:readOnly="true" ma:showField="PublishedLinkedAssets" ma:web="8badc642-15f9-493b-af2e-800910d66b6f">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961b3df-62bf-4d6c-9143-bdeee396cb7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242CDFB2-E9AA-41D4-B020-0C08EC68947A}" ma:internalName="Markets" ma:readOnly="false" ma:showField="MarketName"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CE75894-05D9-4C45-93AB-724995D6B13E}" ma:internalName="NumOfRatingsLookup" ma:readOnly="true" ma:showField="NumOfRatings"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CE75894-05D9-4C45-93AB-724995D6B13E}" ma:internalName="PublishStatusLookup" ma:readOnly="false" ma:showField="PublishStatus"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6b87052-c4fe-45e6-97bd-ce59e177822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63442d1a-70a6-4e69-9f2c-62ec59343502}" ma:internalName="TaxCatchAll" ma:showField="CatchAllData"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63442d1a-70a6-4e69-9f2c-62ec59343502}" ma:internalName="TaxCatchAllLabel" ma:readOnly="true" ma:showField="CatchAllDataLabel" ma:web="8badc642-15f9-493b-af2e-800910d66b6f">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8badc642-15f9-493b-af2e-800910d66b6f">false</MarketSpecific>
    <ApprovalStatus xmlns="8badc642-15f9-493b-af2e-800910d66b6f">InProgress</ApprovalStatus>
    <LocComments xmlns="8badc642-15f9-493b-af2e-800910d66b6f" xsi:nil="true"/>
    <DirectSourceMarket xmlns="8badc642-15f9-493b-af2e-800910d66b6f">english</DirectSourceMarket>
    <ThumbnailAssetId xmlns="8badc642-15f9-493b-af2e-800910d66b6f" xsi:nil="true"/>
    <PrimaryImageGen xmlns="8badc642-15f9-493b-af2e-800910d66b6f">true</PrimaryImageGen>
    <LegacyData xmlns="8badc642-15f9-493b-af2e-800910d66b6f" xsi:nil="true"/>
    <TPFriendlyName xmlns="8badc642-15f9-493b-af2e-800910d66b6f" xsi:nil="true"/>
    <NumericId xmlns="8badc642-15f9-493b-af2e-800910d66b6f" xsi:nil="true"/>
    <LocRecommendedHandoff xmlns="8badc642-15f9-493b-af2e-800910d66b6f" xsi:nil="true"/>
    <BlockPublish xmlns="8badc642-15f9-493b-af2e-800910d66b6f">false</BlockPublish>
    <BusinessGroup xmlns="8badc642-15f9-493b-af2e-800910d66b6f" xsi:nil="true"/>
    <OpenTemplate xmlns="8badc642-15f9-493b-af2e-800910d66b6f">true</OpenTemplate>
    <SourceTitle xmlns="8badc642-15f9-493b-af2e-800910d66b6f">Term paper</SourceTitle>
    <APEditor xmlns="8badc642-15f9-493b-af2e-800910d66b6f">
      <UserInfo>
        <DisplayName/>
        <AccountId xsi:nil="true"/>
        <AccountType/>
      </UserInfo>
    </APEditor>
    <UALocComments xmlns="8badc642-15f9-493b-af2e-800910d66b6f">2007 Template UpLeveling Do Not HandOff</UALocComments>
    <IntlLangReviewDate xmlns="8badc642-15f9-493b-af2e-800910d66b6f" xsi:nil="true"/>
    <PublishStatusLookup xmlns="8badc642-15f9-493b-af2e-800910d66b6f">
      <Value>237909</Value>
      <Value>237910</Value>
    </PublishStatusLookup>
    <ParentAssetId xmlns="8badc642-15f9-493b-af2e-800910d66b6f" xsi:nil="true"/>
    <FeatureTagsTaxHTField0 xmlns="8badc642-15f9-493b-af2e-800910d66b6f">
      <Terms xmlns="http://schemas.microsoft.com/office/infopath/2007/PartnerControls"/>
    </FeatureTagsTaxHTField0>
    <MachineTranslated xmlns="8badc642-15f9-493b-af2e-800910d66b6f">false</MachineTranslated>
    <Providers xmlns="8badc642-15f9-493b-af2e-800910d66b6f" xsi:nil="true"/>
    <OriginalSourceMarket xmlns="8badc642-15f9-493b-af2e-800910d66b6f">english</OriginalSourceMarket>
    <APDescription xmlns="8badc642-15f9-493b-af2e-800910d66b6f" xsi:nil="true"/>
    <ContentItem xmlns="8badc642-15f9-493b-af2e-800910d66b6f" xsi:nil="true"/>
    <ClipArtFilename xmlns="8badc642-15f9-493b-af2e-800910d66b6f" xsi:nil="true"/>
    <TPInstallLocation xmlns="8badc642-15f9-493b-af2e-800910d66b6f" xsi:nil="true"/>
    <TimesCloned xmlns="8badc642-15f9-493b-af2e-800910d66b6f" xsi:nil="true"/>
    <PublishTargets xmlns="8badc642-15f9-493b-af2e-800910d66b6f">OfficeOnline,OfficeOnlineVNext</PublishTargets>
    <AcquiredFrom xmlns="8badc642-15f9-493b-af2e-800910d66b6f">Internal MS</AcquiredFrom>
    <AssetStart xmlns="8badc642-15f9-493b-af2e-800910d66b6f">2011-12-29T02:28:00+00:00</AssetStart>
    <FriendlyTitle xmlns="8badc642-15f9-493b-af2e-800910d66b6f" xsi:nil="true"/>
    <Provider xmlns="8badc642-15f9-493b-af2e-800910d66b6f" xsi:nil="true"/>
    <LastHandOff xmlns="8badc642-15f9-493b-af2e-800910d66b6f" xsi:nil="true"/>
    <TPClientViewer xmlns="8badc642-15f9-493b-af2e-800910d66b6f" xsi:nil="true"/>
    <TemplateStatus xmlns="8badc642-15f9-493b-af2e-800910d66b6f">Complete</TemplateStatus>
    <ShowIn xmlns="8badc642-15f9-493b-af2e-800910d66b6f">Show everywhere</ShowIn>
    <CSXHash xmlns="8badc642-15f9-493b-af2e-800910d66b6f" xsi:nil="true"/>
    <Downloads xmlns="8badc642-15f9-493b-af2e-800910d66b6f">0</Downloads>
    <VoteCount xmlns="8badc642-15f9-493b-af2e-800910d66b6f" xsi:nil="true"/>
    <OOCacheId xmlns="8badc642-15f9-493b-af2e-800910d66b6f" xsi:nil="true"/>
    <IsDeleted xmlns="8badc642-15f9-493b-af2e-800910d66b6f">false</IsDeleted>
    <InternalTagsTaxHTField0 xmlns="8badc642-15f9-493b-af2e-800910d66b6f">
      <Terms xmlns="http://schemas.microsoft.com/office/infopath/2007/PartnerControls"/>
    </InternalTagsTaxHTField0>
    <UANotes xmlns="8badc642-15f9-493b-af2e-800910d66b6f">2003 to 2007 conversion</UANotes>
    <AssetExpire xmlns="8badc642-15f9-493b-af2e-800910d66b6f">2035-01-01T08:00:00+00:00</AssetExpire>
    <CSXSubmissionMarket xmlns="8badc642-15f9-493b-af2e-800910d66b6f" xsi:nil="true"/>
    <DSATActionTaken xmlns="8badc642-15f9-493b-af2e-800910d66b6f" xsi:nil="true"/>
    <SubmitterId xmlns="8badc642-15f9-493b-af2e-800910d66b6f" xsi:nil="true"/>
    <EditorialTags xmlns="8badc642-15f9-493b-af2e-800910d66b6f" xsi:nil="true"/>
    <TPExecutable xmlns="8badc642-15f9-493b-af2e-800910d66b6f" xsi:nil="true"/>
    <CSXSubmissionDate xmlns="8badc642-15f9-493b-af2e-800910d66b6f" xsi:nil="true"/>
    <CSXUpdate xmlns="8badc642-15f9-493b-af2e-800910d66b6f">false</CSXUpdate>
    <AssetType xmlns="8badc642-15f9-493b-af2e-800910d66b6f">TP</AssetType>
    <ApprovalLog xmlns="8badc642-15f9-493b-af2e-800910d66b6f" xsi:nil="true"/>
    <BugNumber xmlns="8badc642-15f9-493b-af2e-800910d66b6f" xsi:nil="true"/>
    <OriginAsset xmlns="8badc642-15f9-493b-af2e-800910d66b6f" xsi:nil="true"/>
    <TPComponent xmlns="8badc642-15f9-493b-af2e-800910d66b6f" xsi:nil="true"/>
    <Milestone xmlns="8badc642-15f9-493b-af2e-800910d66b6f" xsi:nil="true"/>
    <RecommendationsModifier xmlns="8badc642-15f9-493b-af2e-800910d66b6f" xsi:nil="true"/>
    <AssetId xmlns="8badc642-15f9-493b-af2e-800910d66b6f">TP102808043</AssetId>
    <PolicheckWords xmlns="8badc642-15f9-493b-af2e-800910d66b6f" xsi:nil="true"/>
    <TPLaunchHelpLink xmlns="8badc642-15f9-493b-af2e-800910d66b6f" xsi:nil="true"/>
    <IntlLocPriority xmlns="8badc642-15f9-493b-af2e-800910d66b6f" xsi:nil="true"/>
    <TPApplication xmlns="8badc642-15f9-493b-af2e-800910d66b6f" xsi:nil="true"/>
    <IntlLangReviewer xmlns="8badc642-15f9-493b-af2e-800910d66b6f" xsi:nil="true"/>
    <HandoffToMSDN xmlns="8badc642-15f9-493b-af2e-800910d66b6f" xsi:nil="true"/>
    <PlannedPubDate xmlns="8badc642-15f9-493b-af2e-800910d66b6f" xsi:nil="true"/>
    <CrawlForDependencies xmlns="8badc642-15f9-493b-af2e-800910d66b6f">false</CrawlForDependencies>
    <LocLastLocAttemptVersionLookup xmlns="8badc642-15f9-493b-af2e-800910d66b6f">736548</LocLastLocAttemptVersionLookup>
    <TrustLevel xmlns="8badc642-15f9-493b-af2e-800910d66b6f">1 Microsoft Managed Content</TrustLevel>
    <CampaignTagsTaxHTField0 xmlns="8badc642-15f9-493b-af2e-800910d66b6f">
      <Terms xmlns="http://schemas.microsoft.com/office/infopath/2007/PartnerControls"/>
    </CampaignTagsTaxHTField0>
    <TPNamespace xmlns="8badc642-15f9-493b-af2e-800910d66b6f" xsi:nil="true"/>
    <TaxCatchAll xmlns="8badc642-15f9-493b-af2e-800910d66b6f"/>
    <IsSearchable xmlns="8badc642-15f9-493b-af2e-800910d66b6f">true</IsSearchable>
    <TemplateTemplateType xmlns="8badc642-15f9-493b-af2e-800910d66b6f">Word 2007 Default</TemplateTemplateType>
    <Markets xmlns="8badc642-15f9-493b-af2e-800910d66b6f"/>
    <IntlLangReview xmlns="8badc642-15f9-493b-af2e-800910d66b6f">false</IntlLangReview>
    <UAProjectedTotalWords xmlns="8badc642-15f9-493b-af2e-800910d66b6f" xsi:nil="true"/>
    <OutputCachingOn xmlns="8badc642-15f9-493b-af2e-800910d66b6f">false</OutputCachingOn>
    <LocMarketGroupTiers2 xmlns="8badc642-15f9-493b-af2e-800910d66b6f" xsi:nil="true"/>
    <APAuthor xmlns="8badc642-15f9-493b-af2e-800910d66b6f">
      <UserInfo>
        <DisplayName/>
        <AccountId>2721</AccountId>
        <AccountType/>
      </UserInfo>
    </APAuthor>
    <TPCommandLine xmlns="8badc642-15f9-493b-af2e-800910d66b6f" xsi:nil="true"/>
    <LocManualTestRequired xmlns="8badc642-15f9-493b-af2e-800910d66b6f">false</LocManualTestRequired>
    <TPAppVersion xmlns="8badc642-15f9-493b-af2e-800910d66b6f" xsi:nil="true"/>
    <EditorialStatus xmlns="8badc642-15f9-493b-af2e-800910d66b6f" xsi:nil="true"/>
    <LastModifiedDateTime xmlns="8badc642-15f9-493b-af2e-800910d66b6f" xsi:nil="true"/>
    <TPLaunchHelpLinkType xmlns="8badc642-15f9-493b-af2e-800910d66b6f">Template</TPLaunchHelpLinkType>
    <OriginalRelease xmlns="8badc642-15f9-493b-af2e-800910d66b6f">14</OriginalRelease>
    <ScenarioTagsTaxHTField0 xmlns="8badc642-15f9-493b-af2e-800910d66b6f">
      <Terms xmlns="http://schemas.microsoft.com/office/infopath/2007/PartnerControls"/>
    </ScenarioTagsTaxHTField0>
    <LocalizationTagsTaxHTField0 xmlns="8badc642-15f9-493b-af2e-800910d66b6f">
      <Terms xmlns="http://schemas.microsoft.com/office/infopath/2007/PartnerControls"/>
    </LocalizationTagsTaxHTField0>
    <Manager xmlns="8badc642-15f9-493b-af2e-800910d66b6f" xsi:nil="true"/>
    <UALocRecommendation xmlns="8badc642-15f9-493b-af2e-800910d66b6f">Localize</UALocRecommendation>
    <ArtSampleDocs xmlns="8badc642-15f9-493b-af2e-800910d66b6f" xsi:nil="true"/>
    <UACurrentWords xmlns="8badc642-15f9-493b-af2e-800910d66b6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986AA-91BC-4D5A-92CA-6769CC468E7B}">
  <ds:schemaRefs>
    <ds:schemaRef ds:uri="http://schemas.microsoft.com/sharepoint/v3/contenttype/forms"/>
  </ds:schemaRefs>
</ds:datastoreItem>
</file>

<file path=customXml/itemProps2.xml><?xml version="1.0" encoding="utf-8"?>
<ds:datastoreItem xmlns:ds="http://schemas.openxmlformats.org/officeDocument/2006/customXml" ds:itemID="{7E47E18C-363F-4F2A-A1C2-4F2299F37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dc642-15f9-493b-af2e-800910d66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BACAA7-2416-4965-A4B6-CF3CA126AA60}">
  <ds:schemaRefs>
    <ds:schemaRef ds:uri="http://schemas.microsoft.com/office/2006/metadata/properties"/>
    <ds:schemaRef ds:uri="http://schemas.microsoft.com/office/infopath/2007/PartnerControls"/>
    <ds:schemaRef ds:uri="8badc642-15f9-493b-af2e-800910d66b6f"/>
  </ds:schemaRefs>
</ds:datastoreItem>
</file>

<file path=customXml/itemProps4.xml><?xml version="1.0" encoding="utf-8"?>
<ds:datastoreItem xmlns:ds="http://schemas.openxmlformats.org/officeDocument/2006/customXml" ds:itemID="{EA2E4E93-D54A-4ACA-97BE-47688B47E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Seminarski rad.dotx</Template>
  <TotalTime>386</TotalTime>
  <Pages>9</Pages>
  <Words>842</Words>
  <Characters>4805</Characters>
  <Application>Microsoft Office Word</Application>
  <DocSecurity>0</DocSecurity>
  <Lines>40</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Naslov seminarskog rada</vt:lpstr>
    </vt:vector>
  </TitlesOfParts>
  <Manager/>
  <Company>Microsoft Corporation</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Branimi Ričko</dc:creator>
  <cp:keywords/>
  <dc:description/>
  <cp:lastModifiedBy>Branimir Ričko</cp:lastModifiedBy>
  <cp:revision>4</cp:revision>
  <cp:lastPrinted>1899-12-31T23:00:00Z</cp:lastPrinted>
  <dcterms:created xsi:type="dcterms:W3CDTF">2017-04-01T10:06:00Z</dcterms:created>
  <dcterms:modified xsi:type="dcterms:W3CDTF">2017-04-01T16:32:00Z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TC010183791050</vt:lpwstr>
  </property>
  <property fmtid="{D5CDD505-2E9C-101B-9397-08002B2CF9AE}" pid="3" name="Order">
    <vt:r8>7199200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0x010100CE6EEBCA2A20434687F63529BC62C70C0400B49D3FDEBF6E5C4BBABD28DFF7A72F5A</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ies>
</file>